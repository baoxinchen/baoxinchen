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08C85D44" w:rsidR="00CF39D5" w:rsidRPr="00E625DC" w:rsidRDefault="00020870" w:rsidP="005D008D">
      <w:pPr>
        <w:pStyle w:val="ContactInformation"/>
        <w:rPr>
          <w:sz w:val="18"/>
          <w:szCs w:val="18"/>
        </w:rPr>
      </w:pPr>
      <w:r w:rsidRPr="00E625DC">
        <w:rPr>
          <w:sz w:val="18"/>
          <w:szCs w:val="18"/>
        </w:rPr>
        <w:t xml:space="preserve">Email: </w:t>
      </w:r>
      <w:hyperlink r:id="rId8" w:history="1">
        <w:r w:rsidR="00E625DC" w:rsidRPr="00E625DC">
          <w:rPr>
            <w:rStyle w:val="Hyperlink"/>
            <w:sz w:val="18"/>
            <w:szCs w:val="18"/>
          </w:rPr>
          <w:t>baoxin.chen@outlook.com</w:t>
        </w:r>
      </w:hyperlink>
      <w:r w:rsidRPr="00E625DC">
        <w:rPr>
          <w:sz w:val="18"/>
          <w:szCs w:val="18"/>
        </w:rPr>
        <w:t xml:space="preserve"> | </w:t>
      </w:r>
      <w:r w:rsidR="00001EB6" w:rsidRPr="00E625DC">
        <w:rPr>
          <w:sz w:val="18"/>
          <w:szCs w:val="18"/>
        </w:rPr>
        <w:t>Web</w:t>
      </w:r>
      <w:r w:rsidR="00D10A11" w:rsidRPr="00E625DC">
        <w:rPr>
          <w:sz w:val="18"/>
          <w:szCs w:val="18"/>
        </w:rPr>
        <w:t xml:space="preserve">page: </w:t>
      </w:r>
      <w:hyperlink r:id="rId9" w:history="1">
        <w:r w:rsidR="00DE7747" w:rsidRPr="00E625DC">
          <w:rPr>
            <w:rStyle w:val="Hyperlink"/>
            <w:sz w:val="18"/>
            <w:szCs w:val="18"/>
          </w:rPr>
          <w:t>https://baoxinchen.github.io/baoxinchen/</w:t>
        </w:r>
      </w:hyperlink>
      <w:r w:rsidR="005D008D" w:rsidRPr="00E625DC">
        <w:rPr>
          <w:sz w:val="18"/>
          <w:szCs w:val="18"/>
        </w:rPr>
        <w:t xml:space="preserve"> | </w:t>
      </w:r>
      <w:r w:rsidR="00C54570" w:rsidRPr="00E625DC">
        <w:rPr>
          <w:bCs/>
          <w:sz w:val="18"/>
          <w:szCs w:val="18"/>
        </w:rPr>
        <w:t xml:space="preserve">Country of </w:t>
      </w:r>
      <w:r w:rsidR="00CF39D5" w:rsidRPr="00E625DC">
        <w:rPr>
          <w:bCs/>
          <w:sz w:val="18"/>
          <w:szCs w:val="18"/>
        </w:rPr>
        <w:t>Citizen</w:t>
      </w:r>
      <w:r w:rsidR="00483347" w:rsidRPr="00E625DC">
        <w:rPr>
          <w:bCs/>
          <w:sz w:val="18"/>
          <w:szCs w:val="18"/>
        </w:rPr>
        <w:t>ship</w:t>
      </w:r>
      <w:r w:rsidR="00CF39D5" w:rsidRPr="00E625DC">
        <w:rPr>
          <w:bCs/>
          <w:sz w:val="18"/>
          <w:szCs w:val="18"/>
        </w:rPr>
        <w:t xml:space="preserve">: </w:t>
      </w:r>
      <w:r w:rsidR="00CF39D5" w:rsidRPr="00E625DC">
        <w:rPr>
          <w:sz w:val="18"/>
          <w:szCs w:val="18"/>
        </w:rPr>
        <w:t>Canad</w:t>
      </w:r>
      <w:r w:rsidR="00C54570" w:rsidRPr="00E625DC">
        <w:rPr>
          <w:sz w:val="18"/>
          <w:szCs w:val="18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E41B43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E41B43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2407638A" w:rsidR="005C4339" w:rsidRPr="00E73A0A" w:rsidRDefault="00E41B43" w:rsidP="00E41B43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82FD8B1" w14:textId="531B2BC9" w:rsidR="0003608F" w:rsidRDefault="0003608F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</w:t>
      </w:r>
      <w:r>
        <w:rPr>
          <w:sz w:val="20"/>
          <w:szCs w:val="20"/>
        </w:rPr>
        <w:t>, 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E73A0A">
            <w:rPr>
              <w:sz w:val="20"/>
              <w:szCs w:val="20"/>
            </w:rPr>
            <w:t>201</w:t>
          </w:r>
          <w:r>
            <w:rPr>
              <w:sz w:val="20"/>
              <w:szCs w:val="20"/>
            </w:rPr>
            <w:t>9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581410920"/>
          <w:placeholder>
            <w:docPart w:val="1B69047F890B4BFD82371D707B6035D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Content>
          <w:r w:rsidRPr="00E73A0A">
            <w:rPr>
              <w:sz w:val="20"/>
              <w:szCs w:val="20"/>
            </w:rPr>
            <w:t>20</w:t>
          </w:r>
          <w:r>
            <w:rPr>
              <w:sz w:val="20"/>
              <w:szCs w:val="20"/>
            </w:rPr>
            <w:t>20</w:t>
          </w:r>
        </w:sdtContent>
      </w:sdt>
    </w:p>
    <w:p w14:paraId="5310A87C" w14:textId="1B99D93E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$15,000)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26"/>
          <w:placeholder>
            <w:docPart w:val="09E8B0AFE073415CA6B61FC32D7C6AD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  <w:r w:rsidR="00266636"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75215228"/>
          <w:placeholder>
            <w:docPart w:val="4F7B4D05648C4C69BFA6D4B42F18F73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2019</w:t>
          </w:r>
        </w:sdtContent>
      </w:sdt>
    </w:p>
    <w:p w14:paraId="411C7157" w14:textId="77777777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7B34FDB4" w14:textId="13E4A1FE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Robotics Paper, CVR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</w:p>
    <w:p w14:paraId="6CB2CD1E" w14:textId="3BF8D45D" w:rsidR="00E409D2" w:rsidRPr="00E73A0A" w:rsidRDefault="00E409D2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3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E3DE4">
      <w:pPr>
        <w:pStyle w:val="NormalBodyText"/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E73A0A">
            <w:rPr>
              <w:sz w:val="20"/>
              <w:szCs w:val="20"/>
            </w:rPr>
            <w:t>201</w:t>
          </w:r>
          <w:r w:rsidRPr="00E73A0A">
            <w:rPr>
              <w:sz w:val="20"/>
              <w:szCs w:val="20"/>
            </w:rPr>
            <w:t>2</w:t>
          </w:r>
        </w:sdtContent>
      </w:sdt>
    </w:p>
    <w:p w14:paraId="7E05CBF8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5E1DEF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6C0D1858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</w:p>
    <w:p w14:paraId="7BC40DFF" w14:textId="08C9EBC6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C66A0A09F22E4C94843A9790776FD78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A8638F">
            <w:rPr>
              <w:sz w:val="20"/>
              <w:szCs w:val="20"/>
              <w:lang w:eastAsia="zh-CN"/>
            </w:rPr>
            <w:t>8</w:t>
          </w:r>
          <w:r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A8638F">
            <w:rPr>
              <w:sz w:val="20"/>
              <w:szCs w:val="20"/>
              <w:lang w:eastAsia="zh-CN"/>
            </w:rPr>
            <w:t>9</w:t>
          </w:r>
        </w:sdtContent>
      </w:sdt>
    </w:p>
    <w:p w14:paraId="2B59EC05" w14:textId="459E44AF" w:rsidR="005E1DEF" w:rsidRPr="00E73A0A" w:rsidRDefault="00D9571E" w:rsidP="005E1DEF">
      <w:pPr>
        <w:pStyle w:val="SpaceAfter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 written work.</w:t>
      </w:r>
    </w:p>
    <w:p w14:paraId="7978562E" w14:textId="7A63C3FC" w:rsidR="00870F0B" w:rsidRPr="00E73A0A" w:rsidRDefault="00870F0B" w:rsidP="00870F0B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19EF3D2" w:rsidR="00111C9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</w:p>
    <w:p w14:paraId="188F2BC2" w14:textId="73BB4E1E" w:rsidR="00870F0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874B2EEA9B0944FF86EB32F6BC875C9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478E6D7E" w14:textId="0854B481" w:rsidR="00870F0B" w:rsidRPr="00E73A0A" w:rsidRDefault="00242D8A" w:rsidP="00870F0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FD2C07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77777777" w:rsidR="00B37416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</w:p>
    <w:p w14:paraId="4BE7AB11" w14:textId="7202781C" w:rsidR="00FD2C07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C1BD06104DDE4A1999861523823C25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A31261" w:rsidRPr="0091445A">
            <w:rPr>
              <w:sz w:val="20"/>
              <w:szCs w:val="20"/>
            </w:rPr>
            <w:t>7</w:t>
          </w:r>
        </w:sdtContent>
      </w:sdt>
    </w:p>
    <w:p w14:paraId="119A82B2" w14:textId="02E9D411" w:rsidR="00FD2C07" w:rsidRPr="00E73A0A" w:rsidRDefault="00FD2C07" w:rsidP="00FD2C0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CF6A0C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7777777" w:rsidR="006B3C27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</w:p>
    <w:p w14:paraId="4F8A9959" w14:textId="4CC47F0E" w:rsidR="005C4339" w:rsidRPr="0091445A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8D54B37FA4674951BC25CB85C378096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</w:t>
          </w:r>
        </w:sdtContent>
      </w:sdt>
    </w:p>
    <w:p w14:paraId="1329DA61" w14:textId="77777777" w:rsidR="005C4339" w:rsidRPr="00E73A0A" w:rsidRDefault="00CF6A0C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CF6A0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lastRenderedPageBreak/>
        <w:t>University of Toronto, Toronto, ON</w:t>
      </w:r>
    </w:p>
    <w:p w14:paraId="17DCE77B" w14:textId="3EF70965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</w:p>
    <w:p w14:paraId="10A91ED8" w14:textId="77777777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FC5B917931A94FCF9FA99B600801A40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</w:t>
          </w:r>
        </w:sdtContent>
      </w:sdt>
    </w:p>
    <w:p w14:paraId="4311110C" w14:textId="77777777" w:rsidR="00D45297" w:rsidRPr="00E73A0A" w:rsidRDefault="00D45297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0C7C544" w14:textId="2D43FE39" w:rsidR="005C4339" w:rsidRPr="00DC4AB6" w:rsidRDefault="00AF296E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1CBBB45" w14:textId="69B5F5A4" w:rsidR="00A1614C" w:rsidRPr="00E73A0A" w:rsidRDefault="00A471B3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08AAF963" w14:textId="70DE3DA2" w:rsidR="005C4339" w:rsidRPr="0091445A" w:rsidRDefault="0020520F" w:rsidP="00E91A6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</w:t>
      </w:r>
      <w:r w:rsidR="00632DC0" w:rsidRPr="0091445A">
        <w:rPr>
          <w:sz w:val="20"/>
          <w:szCs w:val="20"/>
        </w:rPr>
        <w:t>search</w:t>
      </w:r>
      <w:r w:rsidR="00A1614C" w:rsidRPr="0091445A">
        <w:rPr>
          <w:sz w:val="20"/>
          <w:szCs w:val="20"/>
        </w:rPr>
        <w:t xml:space="preserve"> Assistant</w:t>
      </w:r>
      <w:r w:rsidR="00A1614C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A372751C22394235A3DFCECE934CCA9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1614C" w:rsidRPr="0091445A">
            <w:rPr>
              <w:sz w:val="20"/>
              <w:szCs w:val="20"/>
            </w:rPr>
            <w:t>201</w:t>
          </w:r>
          <w:r w:rsidR="00287429" w:rsidRPr="0091445A">
            <w:rPr>
              <w:sz w:val="20"/>
              <w:szCs w:val="20"/>
            </w:rPr>
            <w:t>8</w:t>
          </w:r>
          <w:r w:rsidR="00E91A6C" w:rsidRPr="0091445A">
            <w:rPr>
              <w:sz w:val="20"/>
              <w:szCs w:val="20"/>
            </w:rPr>
            <w:t xml:space="preserve"> (summer)</w:t>
          </w:r>
        </w:sdtContent>
      </w:sdt>
    </w:p>
    <w:p w14:paraId="0248C786" w14:textId="48ECAA5F" w:rsidR="00E91A6C" w:rsidRPr="00E73A0A" w:rsidRDefault="00E91A6C" w:rsidP="00E91A6C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 xml:space="preserve">Supervisor: Professor John K. </w:t>
      </w:r>
      <w:proofErr w:type="spellStart"/>
      <w:r w:rsidRPr="00E73A0A">
        <w:rPr>
          <w:sz w:val="20"/>
          <w:szCs w:val="20"/>
        </w:rPr>
        <w:t>Tsotsos</w:t>
      </w:r>
      <w:proofErr w:type="spellEnd"/>
    </w:p>
    <w:p w14:paraId="3624470F" w14:textId="2961582A" w:rsidR="00A1614C" w:rsidRPr="00E73A0A" w:rsidRDefault="00A1614C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 xml:space="preserve">Department of </w:t>
      </w:r>
      <w:r w:rsidR="00F92DC5" w:rsidRPr="00E73A0A">
        <w:rPr>
          <w:sz w:val="20"/>
          <w:szCs w:val="20"/>
        </w:rPr>
        <w:t xml:space="preserve">Engineering and </w:t>
      </w:r>
      <w:r w:rsidRPr="00E73A0A">
        <w:rPr>
          <w:sz w:val="20"/>
          <w:szCs w:val="20"/>
        </w:rPr>
        <w:t xml:space="preserve">Computer Science, </w:t>
      </w:r>
      <w:r w:rsidR="00F92DC5" w:rsidRPr="00E73A0A">
        <w:rPr>
          <w:sz w:val="20"/>
          <w:szCs w:val="20"/>
        </w:rPr>
        <w:t xml:space="preserve">York </w:t>
      </w:r>
      <w:r w:rsidRPr="00E73A0A">
        <w:rPr>
          <w:sz w:val="20"/>
          <w:szCs w:val="20"/>
        </w:rPr>
        <w:t>University, Toronto, ON</w:t>
      </w:r>
    </w:p>
    <w:p w14:paraId="28C6DE4C" w14:textId="3AF31A1D" w:rsidR="00A1614C" w:rsidRPr="0091445A" w:rsidRDefault="00A1614C" w:rsidP="00A1614C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C048F092FB0E4A10A822B6E2548C17D6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F92DC5" w:rsidRPr="0091445A">
            <w:rPr>
              <w:sz w:val="20"/>
              <w:szCs w:val="20"/>
            </w:rPr>
            <w:t>6</w:t>
          </w:r>
          <w:r w:rsidRPr="0091445A">
            <w:rPr>
              <w:sz w:val="20"/>
              <w:szCs w:val="20"/>
            </w:rPr>
            <w:t xml:space="preserve"> – </w:t>
          </w:r>
          <w:r w:rsidR="00CC7B75">
            <w:rPr>
              <w:sz w:val="20"/>
              <w:szCs w:val="20"/>
            </w:rPr>
            <w:t>2019</w:t>
          </w:r>
        </w:sdtContent>
      </w:sdt>
    </w:p>
    <w:p w14:paraId="4C70E149" w14:textId="77777777" w:rsidR="00A471B3" w:rsidRPr="00E73A0A" w:rsidRDefault="00A471B3" w:rsidP="00A471B3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71E01FD9" w14:textId="0EC50A03" w:rsidR="00A471B3" w:rsidRPr="0091445A" w:rsidRDefault="00A471B3" w:rsidP="0021386E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="005346C9" w:rsidRPr="0091445A">
        <w:rPr>
          <w:sz w:val="20"/>
          <w:szCs w:val="20"/>
        </w:rPr>
        <w:t xml:space="preserve">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36E44A917D104B758672261573BF5C0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2A13CD95" w14:textId="5748136A" w:rsidR="0021386E" w:rsidRPr="00E73A0A" w:rsidRDefault="001B473C" w:rsidP="0021386E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Sup</w:t>
      </w:r>
      <w:r w:rsidR="00287429" w:rsidRPr="00E73A0A">
        <w:rPr>
          <w:sz w:val="20"/>
          <w:szCs w:val="20"/>
        </w:rPr>
        <w:t xml:space="preserve">ervisor: Professor John K. </w:t>
      </w:r>
      <w:proofErr w:type="spellStart"/>
      <w:r w:rsidR="00287429" w:rsidRPr="00E73A0A">
        <w:rPr>
          <w:sz w:val="20"/>
          <w:szCs w:val="20"/>
        </w:rPr>
        <w:t>Tsotsos</w:t>
      </w:r>
      <w:proofErr w:type="spellEnd"/>
    </w:p>
    <w:p w14:paraId="0AB4E523" w14:textId="21DEA875" w:rsidR="005C4339" w:rsidRPr="00E73A0A" w:rsidRDefault="00BA3F94" w:rsidP="00A1614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</w:t>
      </w:r>
      <w:r w:rsidR="00A250B0" w:rsidRPr="00E73A0A">
        <w:rPr>
          <w:sz w:val="20"/>
          <w:szCs w:val="20"/>
        </w:rPr>
        <w:t>tment of Computer Science, University</w:t>
      </w:r>
      <w:r w:rsidR="00A12FAB" w:rsidRPr="00E73A0A">
        <w:rPr>
          <w:sz w:val="20"/>
          <w:szCs w:val="20"/>
        </w:rPr>
        <w:t xml:space="preserve"> of Toronto, Toronto, ON</w:t>
      </w:r>
    </w:p>
    <w:p w14:paraId="6CFF450E" w14:textId="68F2C17F" w:rsidR="005C4339" w:rsidRPr="0091445A" w:rsidRDefault="00BA3F94" w:rsidP="00A250B0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FA6483754639451A94E1C8A2E870332B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1614C" w:rsidRPr="0091445A">
            <w:rPr>
              <w:sz w:val="20"/>
              <w:szCs w:val="20"/>
            </w:rPr>
            <w:t>2015 – 2016</w:t>
          </w:r>
        </w:sdtContent>
      </w:sdt>
    </w:p>
    <w:p w14:paraId="18090C2B" w14:textId="7B520950" w:rsidR="005C4339" w:rsidRPr="00E73A0A" w:rsidRDefault="00E724D0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2E249E9F" w14:textId="10159186" w:rsidR="005C4339" w:rsidRPr="0091445A" w:rsidRDefault="00FA35CB" w:rsidP="00F2499C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9D5CEA27A7C848B79ED572F8FCBFACD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F17EEA" w:rsidRPr="0091445A">
            <w:rPr>
              <w:sz w:val="20"/>
              <w:szCs w:val="20"/>
            </w:rPr>
            <w:t>2014 – 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19512B33" w14:textId="77777777" w:rsidR="003851FF" w:rsidRPr="003851FF" w:rsidRDefault="003851FF" w:rsidP="003851F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3851FF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5BA11483" w:rsidR="003851FF" w:rsidRPr="003851FF" w:rsidRDefault="003851FF" w:rsidP="003851FF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3851FF">
        <w:rPr>
          <w:sz w:val="20"/>
          <w:szCs w:val="20"/>
        </w:rPr>
        <w:t>in 19th IEEE International Conference on Data Mining (ICDM), 2019.</w:t>
      </w:r>
    </w:p>
    <w:p w14:paraId="1527F9FC" w14:textId="5AAF46F5" w:rsidR="00232F16" w:rsidRPr="00232F16" w:rsidRDefault="00232F16" w:rsidP="00232F16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</w:t>
      </w:r>
      <w:proofErr w:type="spellStart"/>
      <w:r w:rsidRPr="00232F16">
        <w:rPr>
          <w:bCs/>
          <w:sz w:val="20"/>
          <w:szCs w:val="20"/>
        </w:rPr>
        <w:t>Tsotsos</w:t>
      </w:r>
      <w:bookmarkStart w:id="0" w:name="_GoBack"/>
      <w:bookmarkEnd w:id="0"/>
      <w:proofErr w:type="spellEnd"/>
    </w:p>
    <w:p w14:paraId="39AE0520" w14:textId="77777777" w:rsidR="00232F16" w:rsidRPr="00232F16" w:rsidRDefault="00232F16" w:rsidP="00232F16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092CD96C" w14:textId="64076887" w:rsidR="00791FB0" w:rsidRPr="00232F16" w:rsidRDefault="00232F16" w:rsidP="00232F16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232F16">
        <w:rPr>
          <w:sz w:val="20"/>
          <w:szCs w:val="20"/>
        </w:rPr>
        <w:t>in IEEE International Conference on Computer Vision (ICCV) Workshops, 2019.</w:t>
      </w:r>
    </w:p>
    <w:p w14:paraId="590FB067" w14:textId="4CA24B3A" w:rsidR="00BE50DC" w:rsidRPr="00C6697B" w:rsidRDefault="00BE50DC" w:rsidP="00C6697B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C6697B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5E3AB285" w:rsidR="00BF4A1D" w:rsidRPr="00BF4A1D" w:rsidRDefault="00BE50DC" w:rsidP="00C6697B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AD2426" w:rsidRPr="00AD2426">
        <w:rPr>
          <w:b/>
          <w:bCs/>
          <w:sz w:val="20"/>
          <w:szCs w:val="20"/>
        </w:rPr>
        <w:t>oral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Dekun</w:t>
      </w:r>
      <w:proofErr w:type="spellEnd"/>
      <w:r w:rsidRPr="00E73A0A">
        <w:rPr>
          <w:sz w:val="20"/>
          <w:szCs w:val="20"/>
        </w:rPr>
        <w:t xml:space="preserve">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15F49D3F" w14:textId="33BCD7D8" w:rsidR="003A05B1" w:rsidRPr="00E73A0A" w:rsidRDefault="0086051E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6262790E" w:rsidR="00FC6497" w:rsidRPr="00E73A0A" w:rsidRDefault="00EF29B1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4E020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hyperlink r:id="rId13" w:tgtFrame="_blank" w:history="1">
        <w:proofErr w:type="spellStart"/>
        <w:r w:rsidR="004F2C9C" w:rsidRPr="00E73A0A">
          <w:rPr>
            <w:sz w:val="20"/>
            <w:szCs w:val="20"/>
          </w:rPr>
          <w:t>Raghavender</w:t>
        </w:r>
        <w:proofErr w:type="spellEnd"/>
        <w:r w:rsidR="004F2C9C" w:rsidRPr="00E73A0A">
          <w:rPr>
            <w:sz w:val="20"/>
            <w:szCs w:val="20"/>
          </w:rPr>
          <w:t xml:space="preserve"> </w:t>
        </w:r>
        <w:proofErr w:type="spellStart"/>
        <w:r w:rsidR="004F2C9C" w:rsidRPr="00E73A0A">
          <w:rPr>
            <w:sz w:val="20"/>
            <w:szCs w:val="20"/>
          </w:rPr>
          <w:t>Sahdev</w:t>
        </w:r>
        <w:proofErr w:type="spellEnd"/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 xml:space="preserve">John K. </w:t>
        </w:r>
        <w:proofErr w:type="spellStart"/>
        <w:r w:rsidR="004F2C9C" w:rsidRPr="00E73A0A">
          <w:rPr>
            <w:sz w:val="20"/>
            <w:szCs w:val="20"/>
          </w:rPr>
          <w:t>Tsotsos</w:t>
        </w:r>
        <w:proofErr w:type="spellEnd"/>
      </w:hyperlink>
    </w:p>
    <w:p w14:paraId="690495D6" w14:textId="77777777" w:rsidR="001B2004" w:rsidRPr="00791FB0" w:rsidRDefault="004F2C9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1B6A72F9" w14:textId="77777777" w:rsidR="001B2004" w:rsidRPr="00791FB0" w:rsidRDefault="00195793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07B746EC" w:rsidR="005C4339" w:rsidRPr="00E73A0A" w:rsidRDefault="00195793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534789" w:rsidRPr="00E73A0A">
        <w:rPr>
          <w:b/>
          <w:sz w:val="20"/>
          <w:szCs w:val="20"/>
        </w:rPr>
        <w:t>oral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6A773E56" w14:textId="77777777" w:rsidR="000F4269" w:rsidRPr="00E73A0A" w:rsidRDefault="0060388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lastRenderedPageBreak/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D286EF4" w:rsidR="005C4339" w:rsidRDefault="0060388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3C4847" w:rsidRPr="00E73A0A">
        <w:rPr>
          <w:b/>
          <w:sz w:val="20"/>
          <w:szCs w:val="20"/>
        </w:rPr>
        <w:t>oral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F4A726A" w:rsidR="005C4339" w:rsidRPr="00E73A0A" w:rsidRDefault="00FF32CB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456F8D" w:rsidRPr="00E73A0A">
        <w:rPr>
          <w:sz w:val="20"/>
          <w:szCs w:val="20"/>
        </w:rPr>
        <w:t xml:space="preserve">Instructor: </w:t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rofessor Raquel Urtasun</w:t>
      </w:r>
    </w:p>
    <w:p w14:paraId="1708B6B1" w14:textId="2743636F" w:rsidR="005C4339" w:rsidRPr="00E73A0A" w:rsidRDefault="007E2FE2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F87E62" w:rsidRPr="00E73A0A">
        <w:rPr>
          <w:sz w:val="20"/>
          <w:szCs w:val="20"/>
        </w:rPr>
        <w:t>Instructor:</w:t>
      </w:r>
      <w:r w:rsidR="004060C9" w:rsidRPr="00E73A0A">
        <w:rPr>
          <w:sz w:val="20"/>
          <w:szCs w:val="20"/>
        </w:rPr>
        <w:t xml:space="preserve"> </w:t>
      </w:r>
      <w:r w:rsidR="00903AC7" w:rsidRPr="00E73A0A">
        <w:rPr>
          <w:sz w:val="20"/>
          <w:szCs w:val="20"/>
        </w:rPr>
        <w:t xml:space="preserve">Professor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5A2CA5A0" w:rsidR="006837EF" w:rsidRPr="00E73A0A" w:rsidRDefault="006837EF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64794F" w:rsidRPr="00E73A0A">
        <w:rPr>
          <w:sz w:val="20"/>
          <w:szCs w:val="20"/>
        </w:rPr>
        <w:t xml:space="preserve">Instructor: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56B4D019" w:rsidR="003835BC" w:rsidRPr="00E73A0A" w:rsidRDefault="00661825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 xml:space="preserve">Instructor: 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073A5F1B" w:rsidR="00614038" w:rsidRPr="00E73A0A" w:rsidRDefault="00B41B37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Instructor: Professor</w:t>
      </w:r>
      <w:r w:rsidR="004920A1" w:rsidRPr="00E73A0A">
        <w:rPr>
          <w:sz w:val="20"/>
          <w:szCs w:val="20"/>
        </w:rPr>
        <w:t xml:space="preserve"> </w:t>
      </w:r>
      <w:proofErr w:type="spellStart"/>
      <w:r w:rsidR="004920A1" w:rsidRPr="00E73A0A">
        <w:rPr>
          <w:sz w:val="20"/>
          <w:szCs w:val="20"/>
        </w:rPr>
        <w:t>Sanja</w:t>
      </w:r>
      <w:proofErr w:type="spellEnd"/>
      <w:r w:rsidR="004920A1" w:rsidRPr="00E73A0A">
        <w:rPr>
          <w:sz w:val="20"/>
          <w:szCs w:val="20"/>
        </w:rPr>
        <w:t xml:space="preserve"> Fidler</w:t>
      </w:r>
    </w:p>
    <w:p w14:paraId="1E32BC5C" w14:textId="33910963" w:rsidR="00614038" w:rsidRPr="00E73A0A" w:rsidRDefault="00E0270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5DEE6157" w:rsidR="00E0270E" w:rsidRPr="00E73A0A" w:rsidRDefault="00D11F9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gramStart"/>
      <w:r w:rsidR="00366933"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Instructor: Professor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0706F6E6" w:rsidR="00614038" w:rsidRPr="00E73A0A" w:rsidRDefault="002F514B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 xml:space="preserve">Instructor: Professor John K. </w:t>
      </w:r>
      <w:proofErr w:type="spellStart"/>
      <w:r w:rsidR="00721B4C" w:rsidRPr="00E73A0A">
        <w:rPr>
          <w:sz w:val="20"/>
          <w:szCs w:val="20"/>
        </w:rPr>
        <w:t>Tsotsos</w:t>
      </w:r>
      <w:proofErr w:type="spellEnd"/>
    </w:p>
    <w:p w14:paraId="5ACB8112" w14:textId="39B9DA57" w:rsidR="00614038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7DA466AC" w:rsidR="0002535F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03628AFA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2255D762" w14:textId="7C2D1C2C" w:rsidR="0002535F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 xml:space="preserve">Eric </w:t>
      </w:r>
      <w:proofErr w:type="spellStart"/>
      <w:r w:rsidR="00515C4B" w:rsidRPr="00E73A0A">
        <w:rPr>
          <w:sz w:val="20"/>
          <w:szCs w:val="20"/>
        </w:rPr>
        <w:t>Ruppert</w:t>
      </w:r>
      <w:proofErr w:type="spellEnd"/>
    </w:p>
    <w:p w14:paraId="549A7E23" w14:textId="0BF573FD" w:rsidR="00F009CA" w:rsidRPr="00E73A0A" w:rsidRDefault="0033729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5C52CF" w:rsidR="006D3094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Pytorch, Tensorflow</w:t>
      </w:r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0E7C4389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MATLAB, R</w:t>
      </w:r>
    </w:p>
    <w:p w14:paraId="5037A055" w14:textId="2FF6553B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 I used: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>
      <w:headerReference w:type="default" r:id="rId21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7FDF8" w14:textId="77777777" w:rsidR="004E020E" w:rsidRDefault="004E020E">
      <w:pPr>
        <w:spacing w:line="240" w:lineRule="auto"/>
      </w:pPr>
      <w:r>
        <w:separator/>
      </w:r>
    </w:p>
  </w:endnote>
  <w:endnote w:type="continuationSeparator" w:id="0">
    <w:p w14:paraId="18B7B6DF" w14:textId="77777777" w:rsidR="004E020E" w:rsidRDefault="004E0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D0B43" w14:textId="77777777" w:rsidR="004E020E" w:rsidRDefault="004E020E">
      <w:pPr>
        <w:spacing w:line="240" w:lineRule="auto"/>
      </w:pPr>
      <w:r>
        <w:separator/>
      </w:r>
    </w:p>
  </w:footnote>
  <w:footnote w:type="continuationSeparator" w:id="0">
    <w:p w14:paraId="79690865" w14:textId="77777777" w:rsidR="004E020E" w:rsidRDefault="004E0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FF8F" w14:textId="77777777" w:rsidR="005C4339" w:rsidRDefault="004E020E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2B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8B6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7DAA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BA2E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20870"/>
    <w:rsid w:val="0002535F"/>
    <w:rsid w:val="0003608F"/>
    <w:rsid w:val="00062600"/>
    <w:rsid w:val="00083D2D"/>
    <w:rsid w:val="000A0140"/>
    <w:rsid w:val="000C569C"/>
    <w:rsid w:val="000D7D8B"/>
    <w:rsid w:val="000F4269"/>
    <w:rsid w:val="00111C9B"/>
    <w:rsid w:val="00126808"/>
    <w:rsid w:val="00195793"/>
    <w:rsid w:val="001A2A2A"/>
    <w:rsid w:val="001B2004"/>
    <w:rsid w:val="001B473C"/>
    <w:rsid w:val="001E3DE4"/>
    <w:rsid w:val="0020520F"/>
    <w:rsid w:val="0021386E"/>
    <w:rsid w:val="00232F16"/>
    <w:rsid w:val="00242D8A"/>
    <w:rsid w:val="00266636"/>
    <w:rsid w:val="00281B4A"/>
    <w:rsid w:val="00287429"/>
    <w:rsid w:val="00290D19"/>
    <w:rsid w:val="002D0E58"/>
    <w:rsid w:val="002D1C9C"/>
    <w:rsid w:val="002D2658"/>
    <w:rsid w:val="002F514B"/>
    <w:rsid w:val="0033729C"/>
    <w:rsid w:val="0035106D"/>
    <w:rsid w:val="0035254B"/>
    <w:rsid w:val="00361E65"/>
    <w:rsid w:val="00366933"/>
    <w:rsid w:val="00375C5B"/>
    <w:rsid w:val="00375F2E"/>
    <w:rsid w:val="003835BC"/>
    <w:rsid w:val="003851FF"/>
    <w:rsid w:val="003864CD"/>
    <w:rsid w:val="003A05B1"/>
    <w:rsid w:val="003C4847"/>
    <w:rsid w:val="00403316"/>
    <w:rsid w:val="004060C9"/>
    <w:rsid w:val="00423A41"/>
    <w:rsid w:val="00456F8D"/>
    <w:rsid w:val="00483347"/>
    <w:rsid w:val="00484BE2"/>
    <w:rsid w:val="00490431"/>
    <w:rsid w:val="00490594"/>
    <w:rsid w:val="004920A1"/>
    <w:rsid w:val="004E019E"/>
    <w:rsid w:val="004E020E"/>
    <w:rsid w:val="004F2C9C"/>
    <w:rsid w:val="00501216"/>
    <w:rsid w:val="00515C4B"/>
    <w:rsid w:val="00526234"/>
    <w:rsid w:val="00531D16"/>
    <w:rsid w:val="005346C9"/>
    <w:rsid w:val="00534789"/>
    <w:rsid w:val="005374C2"/>
    <w:rsid w:val="00567EF6"/>
    <w:rsid w:val="005C4339"/>
    <w:rsid w:val="005C6508"/>
    <w:rsid w:val="005D008D"/>
    <w:rsid w:val="005D7FE3"/>
    <w:rsid w:val="005E1DEF"/>
    <w:rsid w:val="0060388C"/>
    <w:rsid w:val="00614038"/>
    <w:rsid w:val="00614922"/>
    <w:rsid w:val="00632DC0"/>
    <w:rsid w:val="0064794F"/>
    <w:rsid w:val="0065514C"/>
    <w:rsid w:val="00661825"/>
    <w:rsid w:val="00673998"/>
    <w:rsid w:val="006837EF"/>
    <w:rsid w:val="006A4289"/>
    <w:rsid w:val="006B3C27"/>
    <w:rsid w:val="006C1FAE"/>
    <w:rsid w:val="006D3094"/>
    <w:rsid w:val="006F2A1B"/>
    <w:rsid w:val="0071029C"/>
    <w:rsid w:val="00721B4C"/>
    <w:rsid w:val="00734B39"/>
    <w:rsid w:val="00750DAC"/>
    <w:rsid w:val="00791FB0"/>
    <w:rsid w:val="007E2FE2"/>
    <w:rsid w:val="007F1FBA"/>
    <w:rsid w:val="0086051E"/>
    <w:rsid w:val="00870F0B"/>
    <w:rsid w:val="00871E4D"/>
    <w:rsid w:val="00875A60"/>
    <w:rsid w:val="0089124D"/>
    <w:rsid w:val="008A1A7F"/>
    <w:rsid w:val="008D6427"/>
    <w:rsid w:val="008D7C7B"/>
    <w:rsid w:val="00903AC7"/>
    <w:rsid w:val="0091445A"/>
    <w:rsid w:val="00925442"/>
    <w:rsid w:val="00966F15"/>
    <w:rsid w:val="00967CFB"/>
    <w:rsid w:val="00982379"/>
    <w:rsid w:val="009C3F9A"/>
    <w:rsid w:val="009D0A29"/>
    <w:rsid w:val="009F482D"/>
    <w:rsid w:val="00A11C73"/>
    <w:rsid w:val="00A12FAB"/>
    <w:rsid w:val="00A1614C"/>
    <w:rsid w:val="00A250B0"/>
    <w:rsid w:val="00A31261"/>
    <w:rsid w:val="00A31FEA"/>
    <w:rsid w:val="00A471B3"/>
    <w:rsid w:val="00A47DF7"/>
    <w:rsid w:val="00A62B86"/>
    <w:rsid w:val="00A63940"/>
    <w:rsid w:val="00A75ECA"/>
    <w:rsid w:val="00A8638F"/>
    <w:rsid w:val="00A92521"/>
    <w:rsid w:val="00AB4BEA"/>
    <w:rsid w:val="00AD2426"/>
    <w:rsid w:val="00AE14F7"/>
    <w:rsid w:val="00AF296E"/>
    <w:rsid w:val="00B01757"/>
    <w:rsid w:val="00B10FA7"/>
    <w:rsid w:val="00B15F38"/>
    <w:rsid w:val="00B25F6A"/>
    <w:rsid w:val="00B37416"/>
    <w:rsid w:val="00B41B37"/>
    <w:rsid w:val="00B46417"/>
    <w:rsid w:val="00B46830"/>
    <w:rsid w:val="00B4772F"/>
    <w:rsid w:val="00BA01AA"/>
    <w:rsid w:val="00BA0465"/>
    <w:rsid w:val="00BA3F94"/>
    <w:rsid w:val="00BE50DC"/>
    <w:rsid w:val="00BF4A1D"/>
    <w:rsid w:val="00C11463"/>
    <w:rsid w:val="00C11BFB"/>
    <w:rsid w:val="00C21A3E"/>
    <w:rsid w:val="00C54570"/>
    <w:rsid w:val="00C6697B"/>
    <w:rsid w:val="00C81C35"/>
    <w:rsid w:val="00CC7B75"/>
    <w:rsid w:val="00CF39D5"/>
    <w:rsid w:val="00CF6A0C"/>
    <w:rsid w:val="00D01337"/>
    <w:rsid w:val="00D10A11"/>
    <w:rsid w:val="00D11F9E"/>
    <w:rsid w:val="00D45297"/>
    <w:rsid w:val="00D660C0"/>
    <w:rsid w:val="00D843DE"/>
    <w:rsid w:val="00D9571E"/>
    <w:rsid w:val="00DC4AB6"/>
    <w:rsid w:val="00DE7747"/>
    <w:rsid w:val="00DF03C9"/>
    <w:rsid w:val="00E0270E"/>
    <w:rsid w:val="00E1600D"/>
    <w:rsid w:val="00E250F1"/>
    <w:rsid w:val="00E32BE7"/>
    <w:rsid w:val="00E409D2"/>
    <w:rsid w:val="00E41B43"/>
    <w:rsid w:val="00E625DC"/>
    <w:rsid w:val="00E724D0"/>
    <w:rsid w:val="00E73A0A"/>
    <w:rsid w:val="00E77D80"/>
    <w:rsid w:val="00E91A6C"/>
    <w:rsid w:val="00EF29B1"/>
    <w:rsid w:val="00F009CA"/>
    <w:rsid w:val="00F17EEA"/>
    <w:rsid w:val="00F2499C"/>
    <w:rsid w:val="00F46582"/>
    <w:rsid w:val="00F87E62"/>
    <w:rsid w:val="00F92DC5"/>
    <w:rsid w:val="00FA35CB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baoxinchen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09E8B0AFE073415CA6B61FC32D7C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2BCE-43B0-4B62-968A-A465DC9078BD}"/>
      </w:docPartPr>
      <w:docPartBody>
        <w:p w:rsidR="00297575" w:rsidRDefault="000F3A94">
          <w:pPr>
            <w:pStyle w:val="09E8B0AFE073415CA6B61FC32D7C6AD7"/>
          </w:pPr>
          <w:r>
            <w:t>[Start Date]</w:t>
          </w:r>
        </w:p>
      </w:docPartBody>
    </w:docPart>
    <w:docPart>
      <w:docPartPr>
        <w:name w:val="4F7B4D05648C4C69BFA6D4B42F18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69CA-8EA3-41A6-95C5-98309FF940A1}"/>
      </w:docPartPr>
      <w:docPartBody>
        <w:p w:rsidR="00297575" w:rsidRDefault="000F3A94">
          <w:pPr>
            <w:pStyle w:val="4F7B4D05648C4C69BFA6D4B42F18F731"/>
          </w:pPr>
          <w:r>
            <w:t>[End Date]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8D54B37FA4674951BC25CB85C378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8017-48CA-4FBC-B0A7-455E8D56FFD5}"/>
      </w:docPartPr>
      <w:docPartBody>
        <w:p w:rsidR="00297575" w:rsidRDefault="000F3A94">
          <w:pPr>
            <w:pStyle w:val="8D54B37FA4674951BC25CB85C3780962"/>
          </w:pPr>
          <w:r>
            <w:t>[Pick the Year</w:t>
          </w:r>
        </w:p>
      </w:docPartBody>
    </w:docPart>
    <w:docPart>
      <w:docPartPr>
        <w:name w:val="FA6483754639451A94E1C8A2E8703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FADF-1D2E-400C-AC14-B1A6FD5E643D}"/>
      </w:docPartPr>
      <w:docPartBody>
        <w:p w:rsidR="00297575" w:rsidRDefault="000F3A94">
          <w:pPr>
            <w:pStyle w:val="FA6483754639451A94E1C8A2E870332B"/>
          </w:pPr>
          <w:r>
            <w:t>[Pick the Year</w:t>
          </w:r>
        </w:p>
      </w:docPartBody>
    </w:docPart>
    <w:docPart>
      <w:docPartPr>
        <w:name w:val="9D5CEA27A7C848B79ED572F8FC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EE608-38FC-49A8-8663-9755DC2C3E80}"/>
      </w:docPartPr>
      <w:docPartBody>
        <w:p w:rsidR="00297575" w:rsidRDefault="000F3A94">
          <w:pPr>
            <w:pStyle w:val="9D5CEA27A7C848B79ED572F8FCBFACDA"/>
          </w:pPr>
          <w:r>
            <w:t>[Pick the Year]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FC5B917931A94FCF9FA99B600801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F4B9-197A-4A4A-80B1-D4F2F8C803FE}"/>
      </w:docPartPr>
      <w:docPartBody>
        <w:p w:rsidR="00297575" w:rsidRDefault="000F3A94" w:rsidP="000F3A94">
          <w:pPr>
            <w:pStyle w:val="FC5B917931A94FCF9FA99B600801A409"/>
          </w:pPr>
          <w:r>
            <w:t>[Pick the Year]</w:t>
          </w:r>
        </w:p>
      </w:docPartBody>
    </w:docPart>
    <w:docPart>
      <w:docPartPr>
        <w:name w:val="874B2EEA9B0944FF86EB32F6BC87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4DCD-9668-45C1-BB5D-4D645DFF24C5}"/>
      </w:docPartPr>
      <w:docPartBody>
        <w:p w:rsidR="00297575" w:rsidRDefault="000F3A94" w:rsidP="000F3A94">
          <w:pPr>
            <w:pStyle w:val="874B2EEA9B0944FF86EB32F6BC875C91"/>
          </w:pPr>
          <w:r>
            <w:t>[Pick the Year</w:t>
          </w:r>
        </w:p>
      </w:docPartBody>
    </w:docPart>
    <w:docPart>
      <w:docPartPr>
        <w:name w:val="C1BD06104DDE4A1999861523823C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8D40-F749-4824-8CF9-093E8EF54E40}"/>
      </w:docPartPr>
      <w:docPartBody>
        <w:p w:rsidR="00297575" w:rsidRDefault="000F3A94" w:rsidP="000F3A94">
          <w:pPr>
            <w:pStyle w:val="C1BD06104DDE4A1999861523823C25E5"/>
          </w:pPr>
          <w:r>
            <w:t>[Pick the Year</w:t>
          </w:r>
        </w:p>
      </w:docPartBody>
    </w:docPart>
    <w:docPart>
      <w:docPartPr>
        <w:name w:val="C048F092FB0E4A10A822B6E2548C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0741-AC08-4050-9253-5241B1A1FA9B}"/>
      </w:docPartPr>
      <w:docPartBody>
        <w:p w:rsidR="00297575" w:rsidRDefault="000F3A94" w:rsidP="000F3A94">
          <w:pPr>
            <w:pStyle w:val="C048F092FB0E4A10A822B6E2548C17D6"/>
          </w:pPr>
          <w:r>
            <w:t>[Pick the Year</w:t>
          </w:r>
        </w:p>
      </w:docPartBody>
    </w:docPart>
    <w:docPart>
      <w:docPartPr>
        <w:name w:val="A372751C22394235A3DFCECE934C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8771C-42F2-49D9-9731-D1FEA7AAB08A}"/>
      </w:docPartPr>
      <w:docPartBody>
        <w:p w:rsidR="00297575" w:rsidRDefault="000F3A94" w:rsidP="000F3A94">
          <w:pPr>
            <w:pStyle w:val="A372751C22394235A3DFCECE934CCA98"/>
          </w:pPr>
          <w:r>
            <w:t>[Pick the Year</w:t>
          </w:r>
        </w:p>
      </w:docPartBody>
    </w:docPart>
    <w:docPart>
      <w:docPartPr>
        <w:name w:val="36E44A917D104B758672261573BF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4BB6-FEA5-4348-8C9C-0513DF01BC6E}"/>
      </w:docPartPr>
      <w:docPartBody>
        <w:p w:rsidR="00297575" w:rsidRDefault="000F3A94" w:rsidP="000F3A94">
          <w:pPr>
            <w:pStyle w:val="36E44A917D104B758672261573BF5C01"/>
          </w:pPr>
          <w:r>
            <w:t>[Pick the Year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C66A0A09F22E4C94843A9790776F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75A0-6D32-4DF2-BFC1-F9EA4385ED95}"/>
      </w:docPartPr>
      <w:docPartBody>
        <w:p w:rsidR="00377D5C" w:rsidRDefault="0029214B" w:rsidP="0029214B">
          <w:pPr>
            <w:pStyle w:val="C66A0A09F22E4C94843A9790776FD789"/>
          </w:pPr>
          <w:r>
            <w:t>[Pick the Year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000000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B69047F890B4BFD82371D707B60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2DC9-993A-436A-9716-8BD5F92C8157}"/>
      </w:docPartPr>
      <w:docPartBody>
        <w:p w:rsidR="00000000" w:rsidRDefault="00377D5C" w:rsidP="00377D5C">
          <w:pPr>
            <w:pStyle w:val="1B69047F890B4BFD82371D707B6035D8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F4449"/>
    <w:rsid w:val="00CE6EEB"/>
    <w:rsid w:val="00E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269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184</cp:revision>
  <cp:lastPrinted>2006-08-01T17:47:00Z</cp:lastPrinted>
  <dcterms:created xsi:type="dcterms:W3CDTF">2018-05-23T02:48:00Z</dcterms:created>
  <dcterms:modified xsi:type="dcterms:W3CDTF">2019-08-31T08:33:00Z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