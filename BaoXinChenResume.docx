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880"/>
        <w:gridCol w:w="3510"/>
        <w:gridCol w:w="3168"/>
      </w:tblGrid>
      <w:tr w:rsidR="00C90B88" w14:paraId="4E446226" w14:textId="77777777" w:rsidTr="008F5096">
        <w:trPr>
          <w:jc w:val="right"/>
        </w:trPr>
        <w:tc>
          <w:tcPr>
            <w:tcW w:w="2880" w:type="dxa"/>
            <w:shd w:val="clear" w:color="auto" w:fill="auto"/>
          </w:tcPr>
          <w:p w14:paraId="5AF80261" w14:textId="6EA16B57" w:rsidR="00C90B88" w:rsidRPr="00AD4804" w:rsidRDefault="00C90B88" w:rsidP="00634AB0">
            <w:pPr>
              <w:pStyle w:val="Address2"/>
              <w:rPr>
                <w:sz w:val="42"/>
                <w:szCs w:val="42"/>
              </w:rPr>
            </w:pPr>
            <w:r w:rsidRPr="00AD4804">
              <w:rPr>
                <w:rFonts w:ascii="Arial Black" w:hAnsi="Arial Black"/>
                <w:spacing w:val="-35"/>
                <w:sz w:val="42"/>
                <w:szCs w:val="42"/>
              </w:rPr>
              <w:t>Bao Xin Chen</w:t>
            </w:r>
          </w:p>
        </w:tc>
        <w:tc>
          <w:tcPr>
            <w:tcW w:w="3510" w:type="dxa"/>
            <w:shd w:val="clear" w:color="auto" w:fill="auto"/>
          </w:tcPr>
          <w:p w14:paraId="7A9C6357" w14:textId="7777EEF2" w:rsidR="00AD4804" w:rsidRPr="00AD4804" w:rsidRDefault="00AD4804" w:rsidP="0080384E">
            <w:pPr>
              <w:pStyle w:val="paragraphstyle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255" w:lineRule="atLeast"/>
              <w:ind w:left="0" w:hanging="1395"/>
              <w:jc w:val="center"/>
              <w:rPr>
                <w:rFonts w:ascii="Arial" w:eastAsia="Batang" w:hAnsi="Arial"/>
                <w:sz w:val="20"/>
                <w:szCs w:val="20"/>
                <w:lang w:eastAsia="en-US"/>
              </w:rPr>
            </w:pPr>
            <w:r>
              <w:rPr>
                <w:rFonts w:ascii="Arial" w:eastAsia="Batang" w:hAnsi="Arial"/>
                <w:sz w:val="20"/>
                <w:szCs w:val="20"/>
                <w:lang w:eastAsia="en-US"/>
              </w:rPr>
              <w:t>Lassonde School of Engineering</w:t>
            </w:r>
          </w:p>
          <w:p w14:paraId="439CD8BF" w14:textId="3FC3C2DF" w:rsidR="00C90B88" w:rsidRPr="00AD4804" w:rsidRDefault="00AD4804" w:rsidP="0080384E">
            <w:pPr>
              <w:pStyle w:val="paragraphstyle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 w:line="255" w:lineRule="atLeast"/>
              <w:ind w:left="0" w:hanging="1395"/>
              <w:jc w:val="center"/>
              <w:rPr>
                <w:rFonts w:ascii="Arial" w:eastAsia="Batang" w:hAnsi="Arial"/>
                <w:sz w:val="20"/>
                <w:szCs w:val="20"/>
                <w:lang w:eastAsia="en-US"/>
              </w:rPr>
            </w:pPr>
            <w:r w:rsidRPr="00AD4804">
              <w:rPr>
                <w:rFonts w:ascii="Arial" w:eastAsia="Batang" w:hAnsi="Arial"/>
                <w:sz w:val="20"/>
                <w:szCs w:val="20"/>
                <w:lang w:eastAsia="en-US"/>
              </w:rPr>
              <w:t>York University</w:t>
            </w:r>
            <w:r w:rsidRPr="00AD4804">
              <w:rPr>
                <w:rFonts w:ascii="Arial" w:eastAsia="Batang" w:hAnsi="Arial"/>
                <w:sz w:val="20"/>
                <w:szCs w:val="20"/>
                <w:lang w:eastAsia="en-US"/>
              </w:rPr>
              <w:br/>
              <w:t xml:space="preserve">4700 </w:t>
            </w:r>
            <w:proofErr w:type="spellStart"/>
            <w:r w:rsidRPr="00AD4804">
              <w:rPr>
                <w:rFonts w:ascii="Arial" w:eastAsia="Batang" w:hAnsi="Arial"/>
                <w:sz w:val="20"/>
                <w:szCs w:val="20"/>
                <w:lang w:eastAsia="en-US"/>
              </w:rPr>
              <w:t>Keele</w:t>
            </w:r>
            <w:proofErr w:type="spellEnd"/>
            <w:r w:rsidRPr="00AD4804">
              <w:rPr>
                <w:rFonts w:ascii="Arial" w:eastAsia="Batang" w:hAnsi="Arial"/>
                <w:sz w:val="20"/>
                <w:szCs w:val="20"/>
                <w:lang w:eastAsia="en-US"/>
              </w:rPr>
              <w:t xml:space="preserve"> St</w:t>
            </w:r>
            <w:r>
              <w:rPr>
                <w:rFonts w:ascii="Arial" w:eastAsia="Batang" w:hAnsi="Arial"/>
                <w:sz w:val="20"/>
                <w:szCs w:val="20"/>
                <w:lang w:eastAsia="en-US"/>
              </w:rPr>
              <w:t>reet</w:t>
            </w:r>
            <w:r w:rsidRPr="00AD4804">
              <w:rPr>
                <w:rFonts w:ascii="Arial" w:eastAsia="Batang" w:hAnsi="Arial"/>
                <w:sz w:val="20"/>
                <w:szCs w:val="20"/>
                <w:lang w:eastAsia="en-US"/>
              </w:rPr>
              <w:br/>
            </w:r>
            <w:r>
              <w:rPr>
                <w:rFonts w:ascii="Arial" w:eastAsia="Batang" w:hAnsi="Arial"/>
                <w:sz w:val="20"/>
                <w:szCs w:val="20"/>
                <w:lang w:eastAsia="en-US"/>
              </w:rPr>
              <w:t xml:space="preserve">Toronto Ontario </w:t>
            </w:r>
            <w:r w:rsidRPr="00AD4804">
              <w:rPr>
                <w:rFonts w:ascii="Arial" w:eastAsia="Batang" w:hAnsi="Arial"/>
                <w:sz w:val="20"/>
                <w:szCs w:val="20"/>
                <w:lang w:eastAsia="en-US"/>
              </w:rPr>
              <w:t>M3J 1P3</w:t>
            </w:r>
            <w:r>
              <w:rPr>
                <w:rFonts w:ascii="Arial" w:eastAsia="Batang" w:hAnsi="Arial"/>
                <w:sz w:val="20"/>
                <w:szCs w:val="20"/>
                <w:lang w:eastAsia="en-US"/>
              </w:rPr>
              <w:t xml:space="preserve"> </w:t>
            </w:r>
            <w:r w:rsidRPr="00AD4804">
              <w:rPr>
                <w:rFonts w:ascii="Arial" w:eastAsia="Batang" w:hAnsi="Arial"/>
                <w:sz w:val="20"/>
                <w:szCs w:val="20"/>
                <w:lang w:eastAsia="en-US"/>
              </w:rPr>
              <w:t>Canada</w:t>
            </w:r>
          </w:p>
        </w:tc>
        <w:tc>
          <w:tcPr>
            <w:tcW w:w="3168" w:type="dxa"/>
            <w:shd w:val="clear" w:color="auto" w:fill="auto"/>
          </w:tcPr>
          <w:p w14:paraId="4DF847E7" w14:textId="4E5BAA1D" w:rsidR="00C90B88" w:rsidRDefault="00C90B88" w:rsidP="00082B04">
            <w:pPr>
              <w:pStyle w:val="Address1"/>
              <w:rPr>
                <w:sz w:val="20"/>
              </w:rPr>
            </w:pPr>
            <w:r w:rsidRPr="003F366D">
              <w:rPr>
                <w:sz w:val="20"/>
              </w:rPr>
              <w:t>E-mail</w:t>
            </w:r>
            <w:r w:rsidRPr="003F366D">
              <w:rPr>
                <w:rFonts w:eastAsia="SimSun"/>
                <w:sz w:val="20"/>
                <w:lang w:eastAsia="zh-CN"/>
              </w:rPr>
              <w:t>:</w:t>
            </w:r>
            <w:r w:rsidRPr="003F366D">
              <w:rPr>
                <w:sz w:val="20"/>
              </w:rPr>
              <w:t xml:space="preserve"> </w:t>
            </w:r>
            <w:bookmarkStart w:id="0" w:name="OLE_LINK15"/>
            <w:proofErr w:type="spellStart"/>
            <w:r w:rsidR="008F5096" w:rsidRPr="008F5096">
              <w:rPr>
                <w:sz w:val="20"/>
              </w:rPr>
              <w:t>baoxchen</w:t>
            </w:r>
            <w:proofErr w:type="spellEnd"/>
            <w:r w:rsidR="008F5096" w:rsidRPr="008F5096">
              <w:rPr>
                <w:sz w:val="20"/>
              </w:rPr>
              <w:t>[at]</w:t>
            </w:r>
            <w:proofErr w:type="spellStart"/>
            <w:r w:rsidR="008F5096">
              <w:rPr>
                <w:sz w:val="20"/>
              </w:rPr>
              <w:t>cse</w:t>
            </w:r>
            <w:proofErr w:type="spellEnd"/>
            <w:r w:rsidR="008F5096">
              <w:rPr>
                <w:sz w:val="20"/>
              </w:rPr>
              <w:t>[dot]</w:t>
            </w:r>
            <w:proofErr w:type="spellStart"/>
            <w:r w:rsidR="008F5096">
              <w:rPr>
                <w:sz w:val="20"/>
              </w:rPr>
              <w:t>yorku</w:t>
            </w:r>
            <w:proofErr w:type="spellEnd"/>
            <w:r w:rsidR="008F5096">
              <w:rPr>
                <w:sz w:val="20"/>
              </w:rPr>
              <w:t>[dot]</w:t>
            </w:r>
            <w:r w:rsidR="00EF08B4" w:rsidRPr="008F5096">
              <w:rPr>
                <w:sz w:val="20"/>
              </w:rPr>
              <w:t>ca</w:t>
            </w:r>
            <w:bookmarkEnd w:id="0"/>
          </w:p>
          <w:p w14:paraId="2D99F1C1" w14:textId="77777777" w:rsidR="008F5096" w:rsidRDefault="008F5096" w:rsidP="00082B04">
            <w:pPr>
              <w:pStyle w:val="Address1"/>
              <w:rPr>
                <w:sz w:val="20"/>
              </w:rPr>
            </w:pPr>
          </w:p>
          <w:p w14:paraId="3B80B44C" w14:textId="39B5A892" w:rsidR="00EF08B4" w:rsidRPr="00F909A0" w:rsidRDefault="00EF08B4" w:rsidP="00082B04">
            <w:pPr>
              <w:pStyle w:val="Address1"/>
              <w:rPr>
                <w:b/>
                <w:sz w:val="20"/>
              </w:rPr>
            </w:pPr>
            <w:bookmarkStart w:id="1" w:name="OLE_LINK21"/>
            <w:bookmarkStart w:id="2" w:name="OLE_LINK22"/>
            <w:r w:rsidRPr="00F909A0">
              <w:rPr>
                <w:b/>
                <w:sz w:val="20"/>
              </w:rPr>
              <w:t>Citizen</w:t>
            </w:r>
            <w:bookmarkEnd w:id="1"/>
            <w:bookmarkEnd w:id="2"/>
            <w:r w:rsidRPr="00F909A0">
              <w:rPr>
                <w:b/>
                <w:sz w:val="20"/>
              </w:rPr>
              <w:t>ship: Canadian</w:t>
            </w:r>
          </w:p>
        </w:tc>
      </w:tr>
    </w:tbl>
    <w:p w14:paraId="47AE8F9C" w14:textId="5DB4C3C0" w:rsidR="00634AB0" w:rsidRPr="00161990" w:rsidRDefault="00634AB0" w:rsidP="00A71939">
      <w:pPr>
        <w:rPr>
          <w:sz w:val="2"/>
          <w:szCs w:val="2"/>
        </w:rPr>
      </w:pPr>
    </w:p>
    <w:tbl>
      <w:tblPr>
        <w:tblW w:w="10170" w:type="dxa"/>
        <w:jc w:val="center"/>
        <w:tblLayout w:type="fixed"/>
        <w:tblLook w:val="0000" w:firstRow="0" w:lastRow="0" w:firstColumn="0" w:lastColumn="0" w:noHBand="0" w:noVBand="0"/>
      </w:tblPr>
      <w:tblGrid>
        <w:gridCol w:w="5225"/>
        <w:gridCol w:w="4945"/>
      </w:tblGrid>
      <w:tr w:rsidR="003D2435" w:rsidRPr="00BC439B" w14:paraId="5018F87C" w14:textId="77777777" w:rsidTr="00FF66B1">
        <w:trPr>
          <w:jc w:val="center"/>
        </w:trPr>
        <w:tc>
          <w:tcPr>
            <w:tcW w:w="10170" w:type="dxa"/>
            <w:gridSpan w:val="2"/>
            <w:shd w:val="clear" w:color="auto" w:fill="auto"/>
          </w:tcPr>
          <w:p w14:paraId="5AF8DFE4" w14:textId="18B21814" w:rsidR="003D2435" w:rsidRPr="00F65BB2" w:rsidRDefault="003D2435" w:rsidP="005038D0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  <w:r w:rsidRPr="00F65BB2">
              <w:rPr>
                <w:b/>
                <w:sz w:val="28"/>
                <w:szCs w:val="28"/>
                <w:u w:val="single"/>
              </w:rPr>
              <w:t>Education</w:t>
            </w:r>
          </w:p>
          <w:p w14:paraId="65924A0D" w14:textId="22C1FAC8" w:rsidR="003D2435" w:rsidRDefault="005B5CFA" w:rsidP="0027380E">
            <w:pPr>
              <w:spacing w:before="120" w:after="120" w:line="280" w:lineRule="exact"/>
              <w:rPr>
                <w:rFonts w:cs="Arial"/>
                <w:b/>
                <w:bCs/>
                <w:lang w:eastAsia="zh-CN"/>
              </w:rPr>
            </w:pPr>
            <w:r w:rsidRPr="00766AA8">
              <w:t xml:space="preserve">Sep </w:t>
            </w:r>
            <w:r w:rsidR="003D2435" w:rsidRPr="00766AA8">
              <w:rPr>
                <w:rFonts w:hint="eastAsia"/>
              </w:rPr>
              <w:t>20</w:t>
            </w:r>
            <w:r w:rsidR="003D2435" w:rsidRPr="00766AA8">
              <w:t>12</w:t>
            </w:r>
            <w:r w:rsidR="003D2435" w:rsidRPr="00766AA8">
              <w:rPr>
                <w:rFonts w:hint="eastAsia"/>
              </w:rPr>
              <w:t xml:space="preserve"> </w:t>
            </w:r>
            <w:r w:rsidR="003D2435" w:rsidRPr="00766AA8">
              <w:t>to</w:t>
            </w:r>
            <w:r w:rsidR="003D2435" w:rsidRPr="00766AA8">
              <w:rPr>
                <w:rFonts w:hint="eastAsia"/>
              </w:rPr>
              <w:t xml:space="preserve"> </w:t>
            </w:r>
            <w:r w:rsidRPr="00766AA8">
              <w:t xml:space="preserve">Apr </w:t>
            </w:r>
            <w:r w:rsidR="00142E1C" w:rsidRPr="00766AA8">
              <w:t>2016</w:t>
            </w:r>
            <w:r w:rsidRPr="00766AA8">
              <w:t xml:space="preserve">      </w:t>
            </w:r>
            <w:r w:rsidR="003D2435" w:rsidRPr="00766AA8">
              <w:rPr>
                <w:b/>
              </w:rPr>
              <w:t>University of Toronto</w:t>
            </w:r>
            <w:r w:rsidR="007D1170" w:rsidRPr="00766AA8">
              <w:rPr>
                <w:b/>
              </w:rPr>
              <w:br/>
            </w:r>
            <w:r w:rsidR="00945D8F" w:rsidRPr="00945D8F">
              <w:rPr>
                <w:rFonts w:eastAsia="SimSun" w:cs="Arial"/>
                <w:lang w:eastAsia="zh-CN"/>
              </w:rPr>
              <w:t>Honours Bachelor of</w:t>
            </w:r>
            <w:r w:rsidR="00A04015">
              <w:rPr>
                <w:rFonts w:eastAsia="SimSun" w:cs="Arial"/>
                <w:lang w:eastAsia="zh-CN"/>
              </w:rPr>
              <w:t xml:space="preserve"> Science with High Distinction, </w:t>
            </w:r>
            <w:r w:rsidR="00945D8F" w:rsidRPr="00945D8F">
              <w:rPr>
                <w:rFonts w:eastAsia="SimSun" w:cs="Arial"/>
                <w:lang w:eastAsia="zh-CN"/>
              </w:rPr>
              <w:t>Computer Science</w:t>
            </w:r>
            <w:r w:rsidR="00A04015" w:rsidRPr="00945D8F">
              <w:rPr>
                <w:rFonts w:eastAsia="SimSun" w:cs="Arial"/>
                <w:lang w:eastAsia="zh-CN"/>
              </w:rPr>
              <w:t xml:space="preserve"> Specialist</w:t>
            </w:r>
            <w:r w:rsidR="00945D8F" w:rsidRPr="00945D8F">
              <w:rPr>
                <w:rFonts w:eastAsia="SimSun" w:cs="Arial"/>
                <w:lang w:eastAsia="zh-CN"/>
              </w:rPr>
              <w:t>, Focus in Artificial Intelligence</w:t>
            </w:r>
            <w:r w:rsidR="00660162">
              <w:rPr>
                <w:rFonts w:eastAsia="SimSun" w:cs="Arial"/>
                <w:lang w:eastAsia="zh-CN"/>
              </w:rPr>
              <w:br/>
            </w:r>
            <w:r w:rsidR="00945D8F" w:rsidRPr="00945D8F">
              <w:rPr>
                <w:rFonts w:eastAsia="SimSun" w:cs="Arial"/>
                <w:b/>
                <w:bCs/>
                <w:lang w:eastAsia="zh-CN"/>
              </w:rPr>
              <w:t>C</w:t>
            </w:r>
            <w:r w:rsidR="00945D8F" w:rsidRPr="00945D8F">
              <w:rPr>
                <w:rFonts w:cs="Arial"/>
                <w:b/>
                <w:bCs/>
                <w:lang w:eastAsia="zh-CN"/>
              </w:rPr>
              <w:t>GPA: 3.84 / 4.0</w:t>
            </w:r>
          </w:p>
          <w:p w14:paraId="0C69794E" w14:textId="5CB6022C" w:rsidR="00CA1CA2" w:rsidRPr="00CA1CA2" w:rsidRDefault="000617F1" w:rsidP="00CA1CA2">
            <w:pPr>
              <w:spacing w:before="120" w:after="240" w:line="280" w:lineRule="exact"/>
              <w:rPr>
                <w:rFonts w:cs="Arial"/>
                <w:bCs/>
                <w:lang w:eastAsia="zh-CN"/>
              </w:rPr>
            </w:pPr>
            <w:r w:rsidRPr="000617F1">
              <w:rPr>
                <w:rFonts w:cs="Arial"/>
                <w:bCs/>
                <w:lang w:eastAsia="zh-CN"/>
              </w:rPr>
              <w:t xml:space="preserve">Sep 2016 to Apr 2018      </w:t>
            </w:r>
            <w:r w:rsidRPr="000617F1">
              <w:rPr>
                <w:rFonts w:cs="Arial"/>
                <w:b/>
                <w:bCs/>
                <w:lang w:eastAsia="zh-CN"/>
              </w:rPr>
              <w:t>York University</w:t>
            </w:r>
            <w:r w:rsidRPr="000617F1">
              <w:rPr>
                <w:rFonts w:cs="Arial"/>
                <w:bCs/>
                <w:lang w:eastAsia="zh-CN"/>
              </w:rPr>
              <w:br/>
              <w:t>Master of Science</w:t>
            </w:r>
            <w:r>
              <w:rPr>
                <w:rFonts w:cs="Arial"/>
                <w:bCs/>
                <w:lang w:eastAsia="zh-CN"/>
              </w:rPr>
              <w:t>, Comp</w:t>
            </w:r>
            <w:r w:rsidR="008E5DE4">
              <w:rPr>
                <w:rFonts w:cs="Arial"/>
                <w:bCs/>
                <w:lang w:eastAsia="zh-CN"/>
              </w:rPr>
              <w:t xml:space="preserve">uter Science, Focus in </w:t>
            </w:r>
            <w:r w:rsidR="00CA1CA2">
              <w:rPr>
                <w:rFonts w:cs="Arial"/>
                <w:bCs/>
                <w:lang w:eastAsia="zh-CN"/>
              </w:rPr>
              <w:t>Robot Vision</w:t>
            </w:r>
            <w:r w:rsidR="00CA1CA2">
              <w:rPr>
                <w:rFonts w:cs="Arial"/>
                <w:bCs/>
                <w:lang w:eastAsia="zh-CN"/>
              </w:rPr>
              <w:br/>
            </w:r>
            <w:r w:rsidR="00CA1CA2" w:rsidRPr="00945D8F">
              <w:rPr>
                <w:rFonts w:eastAsia="SimSun" w:cs="Arial"/>
                <w:b/>
                <w:bCs/>
                <w:lang w:eastAsia="zh-CN"/>
              </w:rPr>
              <w:t>C</w:t>
            </w:r>
            <w:r w:rsidR="00CA1CA2">
              <w:rPr>
                <w:rFonts w:cs="Arial"/>
                <w:b/>
                <w:bCs/>
                <w:lang w:eastAsia="zh-CN"/>
              </w:rPr>
              <w:t>GPA: 3.</w:t>
            </w:r>
            <w:r w:rsidR="00C32C7B">
              <w:rPr>
                <w:rFonts w:cs="Arial"/>
                <w:b/>
                <w:bCs/>
                <w:lang w:eastAsia="zh-CN"/>
              </w:rPr>
              <w:t>80</w:t>
            </w:r>
            <w:r w:rsidR="00CA1CA2" w:rsidRPr="00945D8F">
              <w:rPr>
                <w:rFonts w:cs="Arial"/>
                <w:b/>
                <w:bCs/>
                <w:lang w:eastAsia="zh-CN"/>
              </w:rPr>
              <w:t xml:space="preserve"> / 4.0</w:t>
            </w:r>
          </w:p>
        </w:tc>
      </w:tr>
      <w:tr w:rsidR="00347000" w:rsidRPr="00BC439B" w14:paraId="106FF74F" w14:textId="726A11A2" w:rsidTr="00785D2B">
        <w:trPr>
          <w:jc w:val="center"/>
        </w:trPr>
        <w:tc>
          <w:tcPr>
            <w:tcW w:w="5225" w:type="dxa"/>
            <w:shd w:val="clear" w:color="auto" w:fill="auto"/>
          </w:tcPr>
          <w:p w14:paraId="7C915124" w14:textId="5FA7CB98" w:rsidR="00347000" w:rsidRPr="00F65BB2" w:rsidRDefault="00347000" w:rsidP="005038D0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  <w:r w:rsidRPr="00F65BB2">
              <w:rPr>
                <w:b/>
                <w:sz w:val="28"/>
                <w:szCs w:val="28"/>
                <w:u w:val="single"/>
              </w:rPr>
              <w:t>Relevant Courses</w:t>
            </w:r>
          </w:p>
          <w:p w14:paraId="65AF4827" w14:textId="6D1BF6D6" w:rsidR="00377057" w:rsidRPr="00766AA8" w:rsidRDefault="003E1C9F" w:rsidP="00A04015">
            <w:pPr>
              <w:spacing w:before="120" w:after="240" w:line="280" w:lineRule="exact"/>
            </w:pPr>
            <w:r>
              <w:t>Data Analysis and Visualization</w:t>
            </w:r>
            <w:r w:rsidR="00FE1BBA">
              <w:t xml:space="preserve"> (A)</w:t>
            </w:r>
            <w:r w:rsidR="00347000" w:rsidRPr="00766AA8">
              <w:br/>
            </w:r>
            <w:r>
              <w:t xml:space="preserve">Embodied Intelligence </w:t>
            </w:r>
            <w:r w:rsidR="00FE1BBA">
              <w:t>(A)</w:t>
            </w:r>
            <w:r w:rsidR="00ED2B0A" w:rsidRPr="00766AA8">
              <w:br/>
            </w:r>
            <w:r>
              <w:t>Distributed Computing</w:t>
            </w:r>
            <w:r w:rsidR="00591E59">
              <w:t xml:space="preserve"> (A</w:t>
            </w:r>
            <w:r>
              <w:t>-</w:t>
            </w:r>
            <w:r w:rsidR="00591E59">
              <w:t>)</w:t>
            </w:r>
            <w:r w:rsidR="007B03EF">
              <w:br/>
            </w:r>
            <w:r w:rsidR="007B03EF" w:rsidRPr="00766AA8">
              <w:t>Databases</w:t>
            </w:r>
            <w:r w:rsidR="00FE1BBA">
              <w:t xml:space="preserve"> </w:t>
            </w:r>
            <w:r w:rsidR="000C3369">
              <w:t xml:space="preserve">(SQL) </w:t>
            </w:r>
            <w:r w:rsidR="00FE1BBA">
              <w:t>(A+)</w:t>
            </w:r>
            <w:r w:rsidR="007B03EF">
              <w:br/>
            </w:r>
            <w:r w:rsidR="007B03EF" w:rsidRPr="00766AA8">
              <w:t>Computer Netwo</w:t>
            </w:r>
            <w:r w:rsidR="007B03EF">
              <w:t>rks</w:t>
            </w:r>
            <w:r w:rsidR="00FE1BBA">
              <w:t xml:space="preserve"> (A+)</w:t>
            </w:r>
            <w:r w:rsidR="0023665E">
              <w:br/>
            </w:r>
            <w:r w:rsidR="00AF6F95">
              <w:t>Computer Networking Systems</w:t>
            </w:r>
            <w:r w:rsidR="00377057">
              <w:t xml:space="preserve"> </w:t>
            </w:r>
            <w:r w:rsidR="00377057" w:rsidRPr="00F7726A">
              <w:t>(A+)</w:t>
            </w:r>
          </w:p>
        </w:tc>
        <w:tc>
          <w:tcPr>
            <w:tcW w:w="4945" w:type="dxa"/>
            <w:shd w:val="clear" w:color="auto" w:fill="auto"/>
          </w:tcPr>
          <w:p w14:paraId="5B26B881" w14:textId="04C60344" w:rsidR="00347000" w:rsidRPr="00F65BB2" w:rsidRDefault="00347000" w:rsidP="005038D0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</w:p>
          <w:p w14:paraId="6A33676D" w14:textId="310234E2" w:rsidR="00347000" w:rsidRPr="00F7726A" w:rsidRDefault="00591E59" w:rsidP="00A04015">
            <w:pPr>
              <w:spacing w:before="120" w:after="240" w:line="280" w:lineRule="exact"/>
              <w:jc w:val="right"/>
              <w:rPr>
                <w:u w:val="single"/>
              </w:rPr>
            </w:pPr>
            <w:r>
              <w:t>Introduction to Robotics (A+)</w:t>
            </w:r>
            <w:r w:rsidR="0092491A">
              <w:br/>
            </w:r>
            <w:r w:rsidR="00347000" w:rsidRPr="00F7726A">
              <w:t>Machine Learning and Data Mining</w:t>
            </w:r>
            <w:r w:rsidR="00FE1BBA" w:rsidRPr="00F7726A">
              <w:t xml:space="preserve"> (A+)</w:t>
            </w:r>
            <w:r w:rsidR="00347000" w:rsidRPr="00F7726A">
              <w:br/>
              <w:t>Probabilistic Learning and Reasoning</w:t>
            </w:r>
            <w:r w:rsidR="00FE1BBA" w:rsidRPr="00F7726A">
              <w:t xml:space="preserve"> (</w:t>
            </w:r>
            <w:r w:rsidR="00E62019">
              <w:t>A+</w:t>
            </w:r>
            <w:r w:rsidR="00FE1BBA" w:rsidRPr="00F7726A">
              <w:t>)</w:t>
            </w:r>
            <w:r w:rsidR="00347000" w:rsidRPr="00F7726A">
              <w:br/>
              <w:t xml:space="preserve">Neural Networks </w:t>
            </w:r>
            <w:r w:rsidR="00374B6C">
              <w:t>&amp;</w:t>
            </w:r>
            <w:r w:rsidR="00347000" w:rsidRPr="00F7726A">
              <w:t xml:space="preserve"> Machine Learning</w:t>
            </w:r>
            <w:r w:rsidR="00945D8F">
              <w:t xml:space="preserve"> </w:t>
            </w:r>
            <w:r w:rsidR="00FE1BBA" w:rsidRPr="00F7726A">
              <w:t>(</w:t>
            </w:r>
            <w:r w:rsidR="00E62019">
              <w:t>A</w:t>
            </w:r>
            <w:r w:rsidR="00945D8F">
              <w:t>+</w:t>
            </w:r>
            <w:r w:rsidR="00FE1BBA" w:rsidRPr="00F7726A">
              <w:t>)</w:t>
            </w:r>
            <w:r w:rsidR="00347000" w:rsidRPr="00F7726A">
              <w:br/>
              <w:t>Visual Computing</w:t>
            </w:r>
            <w:r w:rsidR="00FE1BBA" w:rsidRPr="00F7726A">
              <w:t xml:space="preserve"> (A+)</w:t>
            </w:r>
            <w:r w:rsidR="00347000" w:rsidRPr="00F7726A">
              <w:br/>
              <w:t>Image Understanding</w:t>
            </w:r>
            <w:r w:rsidR="00FE1BBA" w:rsidRPr="00F7726A">
              <w:t xml:space="preserve"> (A+)</w:t>
            </w:r>
          </w:p>
        </w:tc>
      </w:tr>
      <w:tr w:rsidR="008F5096" w:rsidRPr="00BC439B" w14:paraId="6F9CD102" w14:textId="77777777" w:rsidTr="00FF66B1">
        <w:trPr>
          <w:trHeight w:val="132"/>
          <w:jc w:val="center"/>
        </w:trPr>
        <w:tc>
          <w:tcPr>
            <w:tcW w:w="10170" w:type="dxa"/>
            <w:gridSpan w:val="2"/>
            <w:shd w:val="clear" w:color="auto" w:fill="auto"/>
          </w:tcPr>
          <w:p w14:paraId="569AFF94" w14:textId="77777777" w:rsidR="008F5096" w:rsidRPr="00F65BB2" w:rsidRDefault="008F5096" w:rsidP="008F5096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  <w:r w:rsidRPr="00F65BB2">
              <w:rPr>
                <w:b/>
                <w:sz w:val="28"/>
                <w:szCs w:val="28"/>
                <w:u w:val="single"/>
              </w:rPr>
              <w:t>Projects</w:t>
            </w:r>
          </w:p>
          <w:p w14:paraId="134BB2ED" w14:textId="77777777" w:rsidR="008F5096" w:rsidRDefault="008F5096" w:rsidP="008F5096">
            <w:pPr>
              <w:tabs>
                <w:tab w:val="left" w:pos="2457"/>
                <w:tab w:val="right" w:pos="9882"/>
              </w:tabs>
              <w:spacing w:line="280" w:lineRule="exact"/>
            </w:pPr>
            <w:r w:rsidRPr="00766AA8">
              <w:rPr>
                <w:b/>
              </w:rPr>
              <w:t>Machine Learning</w:t>
            </w:r>
            <w:r w:rsidRPr="00766AA8">
              <w:tab/>
              <w:t>Facial Expression Prediction on Kaggle</w:t>
            </w:r>
            <w:r w:rsidRPr="00766AA8">
              <w:tab/>
              <w:t>Team work, 2 members</w:t>
            </w:r>
          </w:p>
          <w:p w14:paraId="5A1BDFA0" w14:textId="36F90BBE" w:rsidR="008F5096" w:rsidRPr="00D31315" w:rsidRDefault="00A51A51" w:rsidP="008F5096">
            <w:pPr>
              <w:pStyle w:val="BodyText"/>
              <w:numPr>
                <w:ilvl w:val="0"/>
                <w:numId w:val="7"/>
              </w:numPr>
              <w:spacing w:after="0" w:line="240" w:lineRule="exact"/>
              <w:jc w:val="left"/>
            </w:pPr>
            <w:r>
              <w:t>Our result</w:t>
            </w:r>
            <w:r w:rsidR="008F5096" w:rsidRPr="00D31315">
              <w:t xml:space="preserve"> was ranked in </w:t>
            </w:r>
            <w:r w:rsidR="008F5096" w:rsidRPr="00D31315">
              <w:rPr>
                <w:b/>
              </w:rPr>
              <w:t>Top 2</w:t>
            </w:r>
            <w:r w:rsidR="008F5096" w:rsidRPr="00D31315">
              <w:t xml:space="preserve"> on the Kaggle in-class competition</w:t>
            </w:r>
          </w:p>
          <w:p w14:paraId="7A5ED96F" w14:textId="4D1D973B" w:rsidR="008F5096" w:rsidRPr="00D31315" w:rsidRDefault="008F5096" w:rsidP="008F5096">
            <w:pPr>
              <w:pStyle w:val="BodyText"/>
              <w:numPr>
                <w:ilvl w:val="0"/>
                <w:numId w:val="7"/>
              </w:numPr>
              <w:spacing w:after="0" w:line="240" w:lineRule="exact"/>
              <w:jc w:val="left"/>
            </w:pPr>
            <w:r w:rsidRPr="00D31315">
              <w:t>CNN (Convolut</w:t>
            </w:r>
            <w:r w:rsidR="00305DF7">
              <w:t>ional Neutral Network) was used</w:t>
            </w:r>
          </w:p>
          <w:p w14:paraId="23C86F23" w14:textId="77777777" w:rsidR="008F5096" w:rsidRPr="00D31315" w:rsidRDefault="008F5096" w:rsidP="008F5096">
            <w:pPr>
              <w:pStyle w:val="BodyText"/>
              <w:numPr>
                <w:ilvl w:val="0"/>
                <w:numId w:val="7"/>
              </w:numPr>
              <w:spacing w:after="120" w:line="240" w:lineRule="exact"/>
              <w:jc w:val="left"/>
            </w:pPr>
            <w:r w:rsidRPr="00D31315">
              <w:t>AWS (Amazon Web Service) with GPU was used to train CNN</w:t>
            </w:r>
          </w:p>
          <w:p w14:paraId="7BA15C6A" w14:textId="0139931A" w:rsidR="008F5096" w:rsidRDefault="008F5096" w:rsidP="008F5096">
            <w:pPr>
              <w:tabs>
                <w:tab w:val="left" w:pos="2457"/>
                <w:tab w:val="right" w:pos="9882"/>
              </w:tabs>
              <w:spacing w:line="280" w:lineRule="exact"/>
            </w:pPr>
            <w:r>
              <w:rPr>
                <w:b/>
              </w:rPr>
              <w:t>Robotic</w:t>
            </w:r>
            <w:bookmarkStart w:id="3" w:name="OLE_LINK6"/>
            <w:bookmarkStart w:id="4" w:name="OLE_LINK7"/>
            <w:r w:rsidRPr="00766AA8">
              <w:tab/>
            </w:r>
            <w:bookmarkEnd w:id="3"/>
            <w:bookmarkEnd w:id="4"/>
            <w:r w:rsidR="002336C3">
              <w:t>Person-</w:t>
            </w:r>
            <w:r>
              <w:t>Following Robot</w:t>
            </w:r>
            <w:bookmarkStart w:id="5" w:name="OLE_LINK8"/>
            <w:bookmarkStart w:id="6" w:name="OLE_LINK9"/>
            <w:r w:rsidRPr="00766AA8">
              <w:tab/>
            </w:r>
            <w:bookmarkEnd w:id="5"/>
            <w:bookmarkEnd w:id="6"/>
            <w:r w:rsidRPr="00766AA8">
              <w:t xml:space="preserve">Team work, </w:t>
            </w:r>
            <w:r>
              <w:t>2</w:t>
            </w:r>
            <w:r w:rsidRPr="00766AA8">
              <w:t xml:space="preserve"> members</w:t>
            </w:r>
          </w:p>
          <w:p w14:paraId="78634BC9" w14:textId="16128BFC" w:rsidR="008F5096" w:rsidRDefault="008F5096" w:rsidP="008F5096">
            <w:pPr>
              <w:pStyle w:val="BodyText"/>
              <w:numPr>
                <w:ilvl w:val="0"/>
                <w:numId w:val="7"/>
              </w:numPr>
              <w:spacing w:after="0" w:line="240" w:lineRule="exact"/>
              <w:jc w:val="left"/>
            </w:pPr>
            <w:r>
              <w:t>Proposed a robust Selected Online Ada-Boosting tr</w:t>
            </w:r>
            <w:r w:rsidR="002336C3">
              <w:t>acking algorithm for the person-</w:t>
            </w:r>
            <w:r>
              <w:t>following robot (CRV</w:t>
            </w:r>
            <w:r w:rsidR="000A10FA">
              <w:t xml:space="preserve"> </w:t>
            </w:r>
            <w:r>
              <w:t>2017)</w:t>
            </w:r>
          </w:p>
          <w:p w14:paraId="5D2BE683" w14:textId="5EF45B80" w:rsidR="008F5096" w:rsidRPr="00D31315" w:rsidRDefault="008F5096" w:rsidP="008F5096">
            <w:pPr>
              <w:pStyle w:val="BodyText"/>
              <w:numPr>
                <w:ilvl w:val="0"/>
                <w:numId w:val="7"/>
              </w:numPr>
              <w:spacing w:after="240" w:line="240" w:lineRule="exact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Proposed a </w:t>
            </w:r>
            <w:r w:rsidRPr="008F5096">
              <w:rPr>
                <w:lang w:eastAsia="zh-CN"/>
              </w:rPr>
              <w:t>Convolution</w:t>
            </w:r>
            <w:r w:rsidR="00EA3CDC">
              <w:rPr>
                <w:lang w:eastAsia="zh-CN"/>
              </w:rPr>
              <w:t>al</w:t>
            </w:r>
            <w:r>
              <w:rPr>
                <w:lang w:eastAsia="zh-CN"/>
              </w:rPr>
              <w:t xml:space="preserve"> Neural Network</w:t>
            </w:r>
            <w:r w:rsidR="002336C3">
              <w:rPr>
                <w:lang w:eastAsia="zh-CN"/>
              </w:rPr>
              <w:t>s tracking algorithm for person-</w:t>
            </w:r>
            <w:r>
              <w:rPr>
                <w:lang w:eastAsia="zh-CN"/>
              </w:rPr>
              <w:t>following robot (ICVS 2017)</w:t>
            </w:r>
          </w:p>
        </w:tc>
      </w:tr>
      <w:tr w:rsidR="008F5096" w:rsidRPr="00BC439B" w14:paraId="53C46A89" w14:textId="77777777" w:rsidTr="00FF66B1">
        <w:trPr>
          <w:trHeight w:val="132"/>
          <w:jc w:val="center"/>
        </w:trPr>
        <w:tc>
          <w:tcPr>
            <w:tcW w:w="10170" w:type="dxa"/>
            <w:gridSpan w:val="2"/>
            <w:shd w:val="clear" w:color="auto" w:fill="auto"/>
          </w:tcPr>
          <w:p w14:paraId="2421EB2D" w14:textId="5B4DD88F" w:rsidR="008F5096" w:rsidRPr="00F65BB2" w:rsidRDefault="008F5096" w:rsidP="008F5096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Publications</w:t>
            </w:r>
          </w:p>
          <w:p w14:paraId="4447D193" w14:textId="1FC774D4" w:rsidR="008F5096" w:rsidRPr="00686E93" w:rsidRDefault="008F5096" w:rsidP="008F5096">
            <w:pPr>
              <w:tabs>
                <w:tab w:val="left" w:pos="2457"/>
                <w:tab w:val="right" w:pos="9882"/>
              </w:tabs>
              <w:spacing w:line="280" w:lineRule="exact"/>
            </w:pPr>
            <w:r w:rsidRPr="007346D1">
              <w:rPr>
                <w:b/>
              </w:rPr>
              <w:t>Bao Xin Chen</w:t>
            </w:r>
            <w:r w:rsidRPr="00686E93">
              <w:t xml:space="preserve">, Raghavender Sahdev, and John K. </w:t>
            </w:r>
            <w:proofErr w:type="spellStart"/>
            <w:r w:rsidRPr="00686E93">
              <w:t>Tsotsos</w:t>
            </w:r>
            <w:proofErr w:type="spellEnd"/>
            <w:r w:rsidRPr="00686E93">
              <w:t>, “Person</w:t>
            </w:r>
            <w:r w:rsidR="00C01A67" w:rsidRPr="00686E93">
              <w:t xml:space="preserve"> </w:t>
            </w:r>
            <w:r w:rsidRPr="00686E93">
              <w:t>Following</w:t>
            </w:r>
            <w:r w:rsidR="00C01A67" w:rsidRPr="00686E93">
              <w:t xml:space="preserve"> </w:t>
            </w:r>
            <w:r w:rsidRPr="00686E93">
              <w:t>Robot</w:t>
            </w:r>
            <w:r w:rsidR="00C01A67" w:rsidRPr="00686E93">
              <w:t xml:space="preserve"> </w:t>
            </w:r>
            <w:r w:rsidRPr="00686E93">
              <w:t>Using</w:t>
            </w:r>
            <w:r w:rsidR="00C01A67" w:rsidRPr="00686E93">
              <w:t xml:space="preserve"> </w:t>
            </w:r>
            <w:r w:rsidRPr="00686E93">
              <w:t>Selected</w:t>
            </w:r>
            <w:r w:rsidR="00C01A67" w:rsidRPr="00686E93">
              <w:t xml:space="preserve"> </w:t>
            </w:r>
            <w:r w:rsidRPr="00686E93">
              <w:t>Online</w:t>
            </w:r>
            <w:r w:rsidR="00C01A67" w:rsidRPr="00686E93">
              <w:t xml:space="preserve"> </w:t>
            </w:r>
            <w:r w:rsidRPr="00686E93">
              <w:t>Ada-Boosting</w:t>
            </w:r>
            <w:r w:rsidR="00C01A67" w:rsidRPr="00686E93">
              <w:t xml:space="preserve"> </w:t>
            </w:r>
            <w:r w:rsidRPr="00686E93">
              <w:t>with</w:t>
            </w:r>
            <w:r w:rsidR="00C01A67" w:rsidRPr="00686E93">
              <w:t xml:space="preserve"> </w:t>
            </w:r>
            <w:r w:rsidRPr="00686E93">
              <w:t>Stereo</w:t>
            </w:r>
            <w:r w:rsidR="00C01A67" w:rsidRPr="00686E93">
              <w:t xml:space="preserve"> </w:t>
            </w:r>
            <w:r w:rsidRPr="00686E93">
              <w:t>Camera</w:t>
            </w:r>
            <w:r w:rsidR="00C01A67" w:rsidRPr="00686E93">
              <w:t>,</w:t>
            </w:r>
            <w:r w:rsidRPr="00686E93">
              <w:t>”</w:t>
            </w:r>
            <w:r w:rsidR="00C01A67" w:rsidRPr="00686E93">
              <w:t xml:space="preserve"> </w:t>
            </w:r>
            <w:r w:rsidR="00F109E4" w:rsidRPr="00F109E4">
              <w:t xml:space="preserve">in </w:t>
            </w:r>
            <w:r w:rsidR="00B852E7" w:rsidRPr="00B852E7">
              <w:rPr>
                <w:i/>
              </w:rPr>
              <w:t>Compu</w:t>
            </w:r>
            <w:r w:rsidR="00B96C1E">
              <w:rPr>
                <w:i/>
              </w:rPr>
              <w:t>ter and Robot Vision (CRV), 2017 14</w:t>
            </w:r>
            <w:r w:rsidR="00B852E7" w:rsidRPr="00B852E7">
              <w:rPr>
                <w:i/>
              </w:rPr>
              <w:t>th Conference on</w:t>
            </w:r>
            <w:r w:rsidR="00F109E4" w:rsidRPr="00F109E4">
              <w:t>, IEEE, 2017, pp. 48-55</w:t>
            </w:r>
            <w:r w:rsidR="00F109E4">
              <w:t>.</w:t>
            </w:r>
          </w:p>
          <w:p w14:paraId="66977972" w14:textId="1E7D6652" w:rsidR="00686E93" w:rsidRDefault="00686E93" w:rsidP="00700EF9">
            <w:pPr>
              <w:pStyle w:val="BodyText"/>
              <w:numPr>
                <w:ilvl w:val="0"/>
                <w:numId w:val="7"/>
              </w:numPr>
              <w:spacing w:after="0" w:line="240" w:lineRule="exact"/>
              <w:jc w:val="left"/>
              <w:rPr>
                <w:b/>
              </w:rPr>
            </w:pPr>
            <w:r w:rsidRPr="00A71047">
              <w:rPr>
                <w:b/>
              </w:rPr>
              <w:t>Received</w:t>
            </w:r>
            <w:r w:rsidRPr="007346D1">
              <w:rPr>
                <w:b/>
              </w:rPr>
              <w:t xml:space="preserve"> Best Robotics Paper </w:t>
            </w:r>
            <w:r w:rsidR="001D4FC1">
              <w:rPr>
                <w:b/>
              </w:rPr>
              <w:t>A</w:t>
            </w:r>
            <w:r w:rsidRPr="00A71047">
              <w:rPr>
                <w:b/>
              </w:rPr>
              <w:t>ward</w:t>
            </w:r>
            <w:r w:rsidRPr="007346D1">
              <w:rPr>
                <w:b/>
              </w:rPr>
              <w:t xml:space="preserve"> </w:t>
            </w:r>
          </w:p>
          <w:p w14:paraId="456CEF90" w14:textId="722FDDFB" w:rsidR="00EB0499" w:rsidRPr="00EB0499" w:rsidRDefault="00B11045" w:rsidP="008F5096">
            <w:pPr>
              <w:pStyle w:val="BodyText"/>
              <w:numPr>
                <w:ilvl w:val="0"/>
                <w:numId w:val="7"/>
              </w:numPr>
              <w:spacing w:after="120" w:line="240" w:lineRule="exact"/>
              <w:jc w:val="left"/>
            </w:pPr>
            <w:r w:rsidRPr="00B11045">
              <w:rPr>
                <w:b/>
              </w:rPr>
              <w:t>Orally</w:t>
            </w:r>
            <w:r>
              <w:t xml:space="preserve"> presented at CRV2017, Edmonton, Canada</w:t>
            </w:r>
          </w:p>
          <w:p w14:paraId="60F39040" w14:textId="18F72A5B" w:rsidR="008F5096" w:rsidRDefault="00686E93" w:rsidP="00070B83">
            <w:pPr>
              <w:tabs>
                <w:tab w:val="left" w:pos="2457"/>
                <w:tab w:val="right" w:pos="9882"/>
              </w:tabs>
              <w:spacing w:line="280" w:lineRule="exact"/>
            </w:pPr>
            <w:r w:rsidRPr="007346D1">
              <w:rPr>
                <w:b/>
              </w:rPr>
              <w:t>Bao Xin Chen</w:t>
            </w:r>
            <w:r w:rsidRPr="00686E93">
              <w:t xml:space="preserve">, Raghavender Sahdev, and John K. </w:t>
            </w:r>
            <w:proofErr w:type="spellStart"/>
            <w:r w:rsidRPr="00686E93">
              <w:t>Tsotsos</w:t>
            </w:r>
            <w:proofErr w:type="spellEnd"/>
            <w:r w:rsidRPr="00686E93">
              <w:t>, “</w:t>
            </w:r>
            <w:r w:rsidR="002336C3" w:rsidRPr="002336C3">
              <w:t>Integrating Stereo Vision with a CNN Tracker for a Person-Following Robot</w:t>
            </w:r>
            <w:r w:rsidRPr="00686E93">
              <w:t>,” in</w:t>
            </w:r>
            <w:r w:rsidRPr="00686E93">
              <w:rPr>
                <w:i/>
              </w:rPr>
              <w:t xml:space="preserve"> International Conference on Computer Vision Systems</w:t>
            </w:r>
            <w:r>
              <w:rPr>
                <w:i/>
              </w:rPr>
              <w:t xml:space="preserve"> (ICVS)</w:t>
            </w:r>
            <w:r w:rsidRPr="00686E93">
              <w:t>,</w:t>
            </w:r>
            <w:r w:rsidR="00AE0F0D">
              <w:t xml:space="preserve"> Springer,</w:t>
            </w:r>
            <w:r w:rsidRPr="00686E93">
              <w:t xml:space="preserve"> 2017.</w:t>
            </w:r>
          </w:p>
          <w:p w14:paraId="0D980A70" w14:textId="63184551" w:rsidR="006C41C4" w:rsidRPr="006C41C4" w:rsidRDefault="006C41C4" w:rsidP="006C41C4">
            <w:pPr>
              <w:pStyle w:val="BodyText"/>
              <w:numPr>
                <w:ilvl w:val="0"/>
                <w:numId w:val="7"/>
              </w:numPr>
              <w:spacing w:after="0" w:line="240" w:lineRule="exact"/>
              <w:jc w:val="left"/>
              <w:rPr>
                <w:b/>
              </w:rPr>
            </w:pPr>
            <w:r w:rsidRPr="00A71047">
              <w:rPr>
                <w:b/>
              </w:rPr>
              <w:t>Received</w:t>
            </w:r>
            <w:r w:rsidRPr="007346D1">
              <w:rPr>
                <w:b/>
              </w:rPr>
              <w:t xml:space="preserve"> Best Paper</w:t>
            </w:r>
            <w:r>
              <w:rPr>
                <w:b/>
              </w:rPr>
              <w:t xml:space="preserve"> Finalist</w:t>
            </w:r>
            <w:r w:rsidRPr="007346D1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Pr="00A71047">
              <w:rPr>
                <w:b/>
              </w:rPr>
              <w:t>ward</w:t>
            </w:r>
            <w:r w:rsidRPr="007346D1">
              <w:rPr>
                <w:b/>
              </w:rPr>
              <w:t xml:space="preserve"> </w:t>
            </w:r>
          </w:p>
          <w:p w14:paraId="668D3F5B" w14:textId="50986AB0" w:rsidR="00070B83" w:rsidRPr="00E34BA8" w:rsidRDefault="006C41C4" w:rsidP="00070B83">
            <w:pPr>
              <w:pStyle w:val="BodyText"/>
              <w:numPr>
                <w:ilvl w:val="0"/>
                <w:numId w:val="7"/>
              </w:numPr>
              <w:spacing w:after="240" w:line="240" w:lineRule="exact"/>
              <w:jc w:val="left"/>
            </w:pPr>
            <w:r w:rsidRPr="006C41C4">
              <w:rPr>
                <w:b/>
              </w:rPr>
              <w:t>Orally</w:t>
            </w:r>
            <w:r>
              <w:t xml:space="preserve"> presented</w:t>
            </w:r>
            <w:r w:rsidR="00B11045">
              <w:t xml:space="preserve"> at ICVS2017, </w:t>
            </w:r>
            <w:r w:rsidR="00A335D0">
              <w:t>Shenzhen</w:t>
            </w:r>
            <w:r w:rsidR="00B11045">
              <w:t>, China</w:t>
            </w:r>
          </w:p>
        </w:tc>
      </w:tr>
      <w:tr w:rsidR="002E5C39" w:rsidRPr="00BC439B" w14:paraId="255362B1" w14:textId="77777777" w:rsidTr="006F6976">
        <w:trPr>
          <w:jc w:val="center"/>
        </w:trPr>
        <w:tc>
          <w:tcPr>
            <w:tcW w:w="10170" w:type="dxa"/>
            <w:gridSpan w:val="2"/>
            <w:shd w:val="clear" w:color="auto" w:fill="auto"/>
          </w:tcPr>
          <w:p w14:paraId="74A01E48" w14:textId="77777777" w:rsidR="002E5C39" w:rsidRPr="00F65BB2" w:rsidRDefault="002E5C39" w:rsidP="006F6976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  <w:r w:rsidRPr="00F65BB2">
              <w:rPr>
                <w:b/>
                <w:sz w:val="28"/>
                <w:szCs w:val="28"/>
                <w:u w:val="single"/>
              </w:rPr>
              <w:t>Technical Skills</w:t>
            </w:r>
          </w:p>
          <w:p w14:paraId="3DB6B53B" w14:textId="420AB340" w:rsidR="002E5C39" w:rsidRPr="00766AA8" w:rsidRDefault="002E5C39" w:rsidP="006F6976">
            <w:pPr>
              <w:tabs>
                <w:tab w:val="right" w:pos="9837"/>
              </w:tabs>
              <w:spacing w:before="120" w:after="240" w:line="280" w:lineRule="exact"/>
              <w:rPr>
                <w:b/>
                <w:u w:val="single"/>
              </w:rPr>
            </w:pPr>
            <w:r w:rsidRPr="00766AA8">
              <w:rPr>
                <w:b/>
              </w:rPr>
              <w:t>Programming:</w:t>
            </w:r>
            <w:r w:rsidRPr="00766AA8">
              <w:tab/>
              <w:t xml:space="preserve">Assembly, Java, </w:t>
            </w:r>
            <w:proofErr w:type="gramStart"/>
            <w:r w:rsidRPr="00766AA8">
              <w:t>C(</w:t>
            </w:r>
            <w:proofErr w:type="gramEnd"/>
            <w:r w:rsidRPr="00766AA8">
              <w:t>#,++), VB.NET, Shell, Verilog, Scheme, Perl, Groovy, Python</w:t>
            </w:r>
            <w:r w:rsidRPr="00766AA8">
              <w:br/>
            </w:r>
            <w:r w:rsidR="005072AD">
              <w:rPr>
                <w:b/>
              </w:rPr>
              <w:t>Data Analysis</w:t>
            </w:r>
            <w:r w:rsidRPr="00766AA8">
              <w:rPr>
                <w:b/>
              </w:rPr>
              <w:t>:</w:t>
            </w:r>
            <w:r w:rsidRPr="00766AA8">
              <w:t xml:space="preserve"> </w:t>
            </w:r>
            <w:r w:rsidRPr="00766AA8">
              <w:tab/>
              <w:t>MATLAB, R</w:t>
            </w:r>
            <w:r>
              <w:br/>
            </w:r>
            <w:r w:rsidR="00C77CEA">
              <w:rPr>
                <w:b/>
              </w:rPr>
              <w:t>Machine Learning Tools</w:t>
            </w:r>
            <w:r w:rsidRPr="00766AA8">
              <w:rPr>
                <w:b/>
              </w:rPr>
              <w:t>:</w:t>
            </w:r>
            <w:r w:rsidRPr="00766AA8">
              <w:t xml:space="preserve"> </w:t>
            </w:r>
            <w:r w:rsidRPr="00766AA8">
              <w:tab/>
            </w:r>
            <w:proofErr w:type="spellStart"/>
            <w:r w:rsidR="0070737B">
              <w:t>Pytorch</w:t>
            </w:r>
            <w:proofErr w:type="spellEnd"/>
            <w:r w:rsidR="0070737B">
              <w:t xml:space="preserve">, </w:t>
            </w:r>
            <w:proofErr w:type="spellStart"/>
            <w:r w:rsidRPr="002E5C39">
              <w:rPr>
                <w:b/>
              </w:rPr>
              <w:t>Tensorflow</w:t>
            </w:r>
            <w:proofErr w:type="spellEnd"/>
            <w:r>
              <w:t xml:space="preserve">, </w:t>
            </w:r>
            <w:proofErr w:type="spellStart"/>
            <w:r>
              <w:t>Cuda</w:t>
            </w:r>
            <w:proofErr w:type="spellEnd"/>
            <w:r w:rsidR="00C77CEA">
              <w:br/>
            </w:r>
            <w:r w:rsidR="00C77CEA">
              <w:rPr>
                <w:b/>
              </w:rPr>
              <w:t>Computer Vision</w:t>
            </w:r>
            <w:r w:rsidR="00C77CEA">
              <w:rPr>
                <w:b/>
              </w:rPr>
              <w:t xml:space="preserve"> Tools</w:t>
            </w:r>
            <w:r w:rsidR="00C77CEA" w:rsidRPr="00766AA8">
              <w:rPr>
                <w:b/>
              </w:rPr>
              <w:t>:</w:t>
            </w:r>
            <w:r w:rsidR="00C77CEA" w:rsidRPr="00766AA8">
              <w:t xml:space="preserve"> </w:t>
            </w:r>
            <w:r w:rsidR="00C77CEA" w:rsidRPr="00766AA8">
              <w:tab/>
            </w:r>
            <w:r w:rsidR="00C77CEA">
              <w:t>OpenCV</w:t>
            </w:r>
            <w:r w:rsidR="0070737B">
              <w:br/>
            </w:r>
            <w:r w:rsidR="0070737B">
              <w:rPr>
                <w:b/>
              </w:rPr>
              <w:t>Robotics</w:t>
            </w:r>
            <w:r w:rsidR="0070737B" w:rsidRPr="00766AA8">
              <w:rPr>
                <w:b/>
              </w:rPr>
              <w:t>:</w:t>
            </w:r>
            <w:r w:rsidR="0070737B">
              <w:rPr>
                <w:b/>
              </w:rPr>
              <w:t xml:space="preserve"> </w:t>
            </w:r>
            <w:r w:rsidR="0070737B" w:rsidRPr="00766AA8">
              <w:tab/>
            </w:r>
            <w:r w:rsidR="0070737B">
              <w:t>ROS</w:t>
            </w:r>
            <w:r w:rsidRPr="00766AA8">
              <w:br/>
            </w:r>
            <w:r w:rsidRPr="00766AA8">
              <w:rPr>
                <w:b/>
              </w:rPr>
              <w:t>Operating System:</w:t>
            </w:r>
            <w:r w:rsidRPr="00766AA8">
              <w:t xml:space="preserve"> </w:t>
            </w:r>
            <w:r w:rsidRPr="00766AA8">
              <w:tab/>
              <w:t xml:space="preserve">Windows, </w:t>
            </w:r>
            <w:r>
              <w:t>Ubuntu</w:t>
            </w:r>
            <w:r w:rsidRPr="00766AA8">
              <w:t>, AIX</w:t>
            </w:r>
          </w:p>
        </w:tc>
      </w:tr>
      <w:tr w:rsidR="00E744D8" w:rsidRPr="00BC439B" w14:paraId="55C92F14" w14:textId="77777777" w:rsidTr="006F6976">
        <w:trPr>
          <w:jc w:val="center"/>
        </w:trPr>
        <w:tc>
          <w:tcPr>
            <w:tcW w:w="10170" w:type="dxa"/>
            <w:gridSpan w:val="2"/>
            <w:shd w:val="clear" w:color="auto" w:fill="auto"/>
          </w:tcPr>
          <w:p w14:paraId="03820FF4" w14:textId="77777777" w:rsidR="00E744D8" w:rsidRPr="00F65BB2" w:rsidRDefault="00E744D8" w:rsidP="006F6976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  <w:r w:rsidRPr="00F65BB2">
              <w:rPr>
                <w:b/>
                <w:sz w:val="28"/>
                <w:szCs w:val="28"/>
                <w:u w:val="single"/>
              </w:rPr>
              <w:lastRenderedPageBreak/>
              <w:t>Work Experience</w:t>
            </w:r>
          </w:p>
          <w:p w14:paraId="2FAABF5C" w14:textId="5565401A" w:rsidR="00E744D8" w:rsidRPr="00377057" w:rsidRDefault="00E744D8" w:rsidP="006F6976">
            <w:pPr>
              <w:tabs>
                <w:tab w:val="left" w:pos="2907"/>
                <w:tab w:val="right" w:pos="9806"/>
              </w:tabs>
              <w:spacing w:line="280" w:lineRule="exact"/>
            </w:pPr>
            <w:r w:rsidRPr="00377057">
              <w:rPr>
                <w:rFonts w:hint="eastAsia"/>
              </w:rPr>
              <w:t>May 201</w:t>
            </w:r>
            <w:r w:rsidRPr="00377057">
              <w:t>4</w:t>
            </w:r>
            <w:r w:rsidRPr="00377057">
              <w:rPr>
                <w:rFonts w:hint="eastAsia"/>
              </w:rPr>
              <w:t xml:space="preserve"> </w:t>
            </w:r>
            <w:r w:rsidRPr="00377057">
              <w:t>to Aug 2015 (</w:t>
            </w:r>
            <w:r w:rsidR="00916B9C">
              <w:t>Intern</w:t>
            </w:r>
            <w:r w:rsidR="00D71D54">
              <w:t>.</w:t>
            </w:r>
            <w:r w:rsidRPr="00377057">
              <w:t>)</w:t>
            </w:r>
            <w:r w:rsidRPr="00377057">
              <w:tab/>
            </w:r>
            <w:r w:rsidRPr="00377057">
              <w:rPr>
                <w:b/>
              </w:rPr>
              <w:t xml:space="preserve">IBM </w:t>
            </w:r>
            <w:r w:rsidRPr="00377057">
              <w:t xml:space="preserve">(Canada) - </w:t>
            </w:r>
            <w:proofErr w:type="spellStart"/>
            <w:r w:rsidRPr="00377057">
              <w:t>PureData</w:t>
            </w:r>
            <w:proofErr w:type="spellEnd"/>
            <w:r w:rsidRPr="00377057">
              <w:t xml:space="preserve"> Operational Analytics</w:t>
            </w:r>
            <w:r w:rsidRPr="00377057">
              <w:tab/>
              <w:t>Software Developer</w:t>
            </w:r>
          </w:p>
          <w:p w14:paraId="447BFD58" w14:textId="77777777" w:rsidR="00E744D8" w:rsidRPr="00377057" w:rsidRDefault="00E744D8" w:rsidP="006F6976">
            <w:pPr>
              <w:pStyle w:val="BodyText"/>
              <w:numPr>
                <w:ilvl w:val="0"/>
                <w:numId w:val="7"/>
              </w:numPr>
              <w:spacing w:after="0" w:line="280" w:lineRule="exact"/>
              <w:ind w:left="714" w:hanging="357"/>
              <w:jc w:val="left"/>
              <w:rPr>
                <w:lang w:eastAsia="zh-CN"/>
              </w:rPr>
            </w:pPr>
            <w:r w:rsidRPr="00377057">
              <w:rPr>
                <w:lang w:eastAsia="zh-CN"/>
              </w:rPr>
              <w:t xml:space="preserve">Worked on a </w:t>
            </w:r>
            <w:proofErr w:type="spellStart"/>
            <w:r w:rsidRPr="00377057">
              <w:rPr>
                <w:lang w:eastAsia="zh-CN"/>
              </w:rPr>
              <w:t>PureData</w:t>
            </w:r>
            <w:proofErr w:type="spellEnd"/>
            <w:r w:rsidRPr="00377057">
              <w:rPr>
                <w:lang w:eastAsia="zh-CN"/>
              </w:rPr>
              <w:t xml:space="preserve"> Operational Analytics (PDOA) System project with Java and JavaScript in a Linux based system (IBM AIX)</w:t>
            </w:r>
          </w:p>
          <w:p w14:paraId="63B2F966" w14:textId="77777777" w:rsidR="00E744D8" w:rsidRPr="00377057" w:rsidRDefault="00E744D8" w:rsidP="006F6976">
            <w:pPr>
              <w:pStyle w:val="BodyText"/>
              <w:numPr>
                <w:ilvl w:val="0"/>
                <w:numId w:val="7"/>
              </w:numPr>
              <w:spacing w:after="0" w:line="280" w:lineRule="exact"/>
              <w:ind w:left="714" w:hanging="357"/>
              <w:jc w:val="left"/>
              <w:rPr>
                <w:lang w:eastAsia="zh-CN"/>
              </w:rPr>
            </w:pPr>
            <w:r w:rsidRPr="00377057">
              <w:rPr>
                <w:lang w:eastAsia="zh-CN"/>
              </w:rPr>
              <w:t>Fixed defects for PDOA to improve usability</w:t>
            </w:r>
          </w:p>
          <w:p w14:paraId="6416B57D" w14:textId="77777777" w:rsidR="00E744D8" w:rsidRPr="00377057" w:rsidRDefault="00E744D8" w:rsidP="006F6976">
            <w:pPr>
              <w:pStyle w:val="BodyText"/>
              <w:numPr>
                <w:ilvl w:val="0"/>
                <w:numId w:val="7"/>
              </w:numPr>
              <w:spacing w:after="0" w:line="280" w:lineRule="exact"/>
              <w:ind w:left="714" w:hanging="357"/>
              <w:jc w:val="left"/>
              <w:rPr>
                <w:rFonts w:eastAsia="SimSun"/>
                <w:lang w:eastAsia="zh-CN"/>
              </w:rPr>
            </w:pPr>
            <w:r w:rsidRPr="00377057">
              <w:rPr>
                <w:lang w:eastAsia="zh-CN"/>
              </w:rPr>
              <w:t>Completed tasks to help fix-pack releasing</w:t>
            </w:r>
            <w:bookmarkStart w:id="7" w:name="_GoBack"/>
            <w:bookmarkEnd w:id="7"/>
          </w:p>
          <w:p w14:paraId="563D6AC7" w14:textId="77777777" w:rsidR="00E744D8" w:rsidRPr="00377057" w:rsidRDefault="00E744D8" w:rsidP="006F6976">
            <w:pPr>
              <w:pStyle w:val="BodyText"/>
              <w:numPr>
                <w:ilvl w:val="0"/>
                <w:numId w:val="7"/>
              </w:numPr>
              <w:spacing w:after="0" w:line="280" w:lineRule="exact"/>
              <w:ind w:left="714" w:hanging="357"/>
              <w:jc w:val="left"/>
              <w:rPr>
                <w:rFonts w:eastAsia="SimSun"/>
                <w:lang w:eastAsia="zh-CN"/>
              </w:rPr>
            </w:pPr>
            <w:r w:rsidRPr="00377057">
              <w:rPr>
                <w:lang w:eastAsia="zh-CN"/>
              </w:rPr>
              <w:t>Improved product globalization to enhances Multilanguage support</w:t>
            </w:r>
          </w:p>
          <w:p w14:paraId="0D36437D" w14:textId="77777777" w:rsidR="00E744D8" w:rsidRPr="00377057" w:rsidRDefault="00E744D8" w:rsidP="006F6976">
            <w:pPr>
              <w:pStyle w:val="BodyText"/>
              <w:numPr>
                <w:ilvl w:val="0"/>
                <w:numId w:val="7"/>
              </w:numPr>
              <w:spacing w:after="120" w:line="280" w:lineRule="exact"/>
              <w:jc w:val="left"/>
              <w:rPr>
                <w:lang w:eastAsia="zh-CN"/>
              </w:rPr>
            </w:pPr>
            <w:r w:rsidRPr="00377057">
              <w:rPr>
                <w:lang w:eastAsia="zh-CN"/>
              </w:rPr>
              <w:t>Provided training for new coming team members</w:t>
            </w:r>
          </w:p>
          <w:p w14:paraId="75C7DB2A" w14:textId="48318E05" w:rsidR="00E744D8" w:rsidRPr="00377057" w:rsidRDefault="00E744D8" w:rsidP="006F6976">
            <w:pPr>
              <w:tabs>
                <w:tab w:val="left" w:pos="2907"/>
                <w:tab w:val="right" w:pos="9806"/>
              </w:tabs>
              <w:spacing w:line="280" w:lineRule="exact"/>
            </w:pPr>
            <w:bookmarkStart w:id="8" w:name="OLE_LINK18"/>
            <w:r w:rsidRPr="00377057">
              <w:t>Sep</w:t>
            </w:r>
            <w:r w:rsidRPr="00377057">
              <w:rPr>
                <w:rFonts w:hint="eastAsia"/>
              </w:rPr>
              <w:t xml:space="preserve"> 201</w:t>
            </w:r>
            <w:r w:rsidRPr="00377057">
              <w:t>5</w:t>
            </w:r>
            <w:r w:rsidRPr="00377057">
              <w:rPr>
                <w:rFonts w:hint="eastAsia"/>
              </w:rPr>
              <w:t xml:space="preserve"> </w:t>
            </w:r>
            <w:r w:rsidRPr="00377057">
              <w:t>to Apr 2016</w:t>
            </w:r>
            <w:r w:rsidRPr="00377057">
              <w:tab/>
            </w:r>
            <w:r w:rsidRPr="00377057">
              <w:rPr>
                <w:b/>
              </w:rPr>
              <w:t>U of T</w:t>
            </w:r>
            <w:r w:rsidRPr="00377057">
              <w:t xml:space="preserve"> (</w:t>
            </w:r>
            <w:r w:rsidR="001F36FD" w:rsidRPr="00377057">
              <w:t xml:space="preserve">Department </w:t>
            </w:r>
            <w:r w:rsidR="001F36FD">
              <w:t xml:space="preserve">of </w:t>
            </w:r>
            <w:r w:rsidRPr="00377057">
              <w:t>Computer Science)</w:t>
            </w:r>
            <w:r w:rsidRPr="00377057">
              <w:tab/>
              <w:t>Teaching Assistant</w:t>
            </w:r>
          </w:p>
          <w:p w14:paraId="0F2FC269" w14:textId="77777777" w:rsidR="00E744D8" w:rsidRPr="00377057" w:rsidRDefault="00E744D8" w:rsidP="006F6976">
            <w:pPr>
              <w:pStyle w:val="BodyText"/>
              <w:numPr>
                <w:ilvl w:val="0"/>
                <w:numId w:val="7"/>
              </w:numPr>
              <w:spacing w:after="0" w:line="280" w:lineRule="exact"/>
              <w:ind w:left="714" w:hanging="357"/>
              <w:jc w:val="left"/>
              <w:rPr>
                <w:lang w:eastAsia="zh-CN"/>
              </w:rPr>
            </w:pPr>
            <w:r w:rsidRPr="00377057">
              <w:rPr>
                <w:lang w:eastAsia="zh-CN"/>
              </w:rPr>
              <w:t xml:space="preserve">TA for CSC465 </w:t>
            </w:r>
            <w:r w:rsidRPr="00377057">
              <w:t>Formal Methods in Software Design (Sep 2015 to Dec 2015)</w:t>
            </w:r>
          </w:p>
          <w:p w14:paraId="3641FC34" w14:textId="77777777" w:rsidR="00E744D8" w:rsidRDefault="00E744D8" w:rsidP="006F6976">
            <w:pPr>
              <w:pStyle w:val="BodyText"/>
              <w:numPr>
                <w:ilvl w:val="0"/>
                <w:numId w:val="7"/>
              </w:numPr>
              <w:spacing w:after="120" w:line="280" w:lineRule="exact"/>
              <w:jc w:val="left"/>
              <w:rPr>
                <w:lang w:eastAsia="zh-CN"/>
              </w:rPr>
            </w:pPr>
            <w:r w:rsidRPr="00377057">
              <w:rPr>
                <w:lang w:eastAsia="zh-CN"/>
              </w:rPr>
              <w:t xml:space="preserve">TA for CSC258 </w:t>
            </w:r>
            <w:r w:rsidRPr="00377057">
              <w:t>Computer Organization (Verilog) (Jan 2016 to Apr 2016)</w:t>
            </w:r>
          </w:p>
          <w:p w14:paraId="1C752A5D" w14:textId="47D8A570" w:rsidR="00E744D8" w:rsidRPr="00377057" w:rsidRDefault="00E744D8" w:rsidP="006F6976">
            <w:pPr>
              <w:tabs>
                <w:tab w:val="left" w:pos="2907"/>
                <w:tab w:val="right" w:pos="9806"/>
              </w:tabs>
              <w:spacing w:line="280" w:lineRule="exact"/>
            </w:pPr>
            <w:r w:rsidRPr="00377057">
              <w:t>Sep</w:t>
            </w:r>
            <w:r w:rsidRPr="00377057">
              <w:rPr>
                <w:rFonts w:hint="eastAsia"/>
              </w:rPr>
              <w:t xml:space="preserve"> </w:t>
            </w:r>
            <w:r>
              <w:t>2016</w:t>
            </w:r>
            <w:r w:rsidRPr="00377057">
              <w:rPr>
                <w:rFonts w:hint="eastAsia"/>
              </w:rPr>
              <w:t xml:space="preserve"> </w:t>
            </w:r>
            <w:r w:rsidRPr="00377057">
              <w:t xml:space="preserve">to </w:t>
            </w:r>
            <w:r>
              <w:t>Now</w:t>
            </w:r>
            <w:r w:rsidRPr="00377057">
              <w:tab/>
            </w:r>
            <w:r>
              <w:rPr>
                <w:b/>
              </w:rPr>
              <w:t>York University</w:t>
            </w:r>
            <w:r>
              <w:t xml:space="preserve"> </w:t>
            </w:r>
            <w:r w:rsidRPr="00377057">
              <w:t>(</w:t>
            </w:r>
            <w:r w:rsidR="00751A1B">
              <w:t xml:space="preserve">Department of </w:t>
            </w:r>
            <w:r>
              <w:t>EECS</w:t>
            </w:r>
            <w:r w:rsidRPr="00377057">
              <w:t>)</w:t>
            </w:r>
            <w:r w:rsidRPr="00377057">
              <w:tab/>
              <w:t>Teaching Assistant</w:t>
            </w:r>
          </w:p>
          <w:p w14:paraId="05600B22" w14:textId="1AD34B6E" w:rsidR="004B1B92" w:rsidRDefault="004B1B92" w:rsidP="004B1B92">
            <w:pPr>
              <w:pStyle w:val="BodyText"/>
              <w:numPr>
                <w:ilvl w:val="0"/>
                <w:numId w:val="7"/>
              </w:numPr>
              <w:spacing w:after="0" w:line="280" w:lineRule="exact"/>
              <w:ind w:left="714" w:hanging="357"/>
              <w:jc w:val="left"/>
            </w:pPr>
            <w:r>
              <w:rPr>
                <w:lang w:eastAsia="zh-CN"/>
              </w:rPr>
              <w:t>Lab and office hour TA for C programming language course</w:t>
            </w:r>
          </w:p>
          <w:p w14:paraId="55E6F299" w14:textId="2E95D5B2" w:rsidR="00E744D8" w:rsidRDefault="00E744D8" w:rsidP="006F6976">
            <w:pPr>
              <w:pStyle w:val="BodyText"/>
              <w:numPr>
                <w:ilvl w:val="0"/>
                <w:numId w:val="7"/>
              </w:numPr>
              <w:spacing w:after="0" w:line="280" w:lineRule="exact"/>
              <w:ind w:left="714" w:hanging="357"/>
              <w:jc w:val="left"/>
            </w:pPr>
            <w:r>
              <w:rPr>
                <w:lang w:eastAsia="zh-CN"/>
              </w:rPr>
              <w:t>Lab TA for web development and</w:t>
            </w:r>
            <w:r w:rsidR="004B1B92">
              <w:rPr>
                <w:lang w:eastAsia="zh-CN"/>
              </w:rPr>
              <w:t xml:space="preserve"> Android App development course</w:t>
            </w:r>
          </w:p>
          <w:p w14:paraId="4533E9AD" w14:textId="5A586395" w:rsidR="003E1C9F" w:rsidRDefault="003E1C9F" w:rsidP="006F6976">
            <w:pPr>
              <w:pStyle w:val="BodyText"/>
              <w:numPr>
                <w:ilvl w:val="0"/>
                <w:numId w:val="7"/>
              </w:numPr>
              <w:spacing w:after="0" w:line="280" w:lineRule="exact"/>
              <w:ind w:left="714" w:hanging="357"/>
              <w:jc w:val="left"/>
            </w:pPr>
            <w:r>
              <w:t>Project TA for database course</w:t>
            </w:r>
          </w:p>
          <w:p w14:paraId="010AD24F" w14:textId="3DAAE8BE" w:rsidR="003E1C9F" w:rsidRDefault="00E744D8" w:rsidP="003E1C9F">
            <w:pPr>
              <w:pStyle w:val="BodyText"/>
              <w:numPr>
                <w:ilvl w:val="0"/>
                <w:numId w:val="7"/>
              </w:numPr>
              <w:spacing w:after="120" w:line="280" w:lineRule="exact"/>
              <w:jc w:val="left"/>
            </w:pPr>
            <w:r>
              <w:t>Marking TA for Java application develop</w:t>
            </w:r>
            <w:r w:rsidR="004B1B92">
              <w:t>ment and web development course</w:t>
            </w:r>
          </w:p>
          <w:p w14:paraId="4853A604" w14:textId="4A7C6220" w:rsidR="00E744D8" w:rsidRPr="00377057" w:rsidRDefault="00E744D8" w:rsidP="006F6976">
            <w:pPr>
              <w:tabs>
                <w:tab w:val="left" w:pos="2907"/>
                <w:tab w:val="right" w:pos="9806"/>
              </w:tabs>
              <w:spacing w:line="280" w:lineRule="exact"/>
            </w:pPr>
            <w:bookmarkStart w:id="9" w:name="OLE_LINK16"/>
            <w:bookmarkStart w:id="10" w:name="OLE_LINK17"/>
            <w:bookmarkEnd w:id="8"/>
            <w:r w:rsidRPr="00377057">
              <w:t>J</w:t>
            </w:r>
            <w:r>
              <w:t>un</w:t>
            </w:r>
            <w:r w:rsidRPr="00377057">
              <w:rPr>
                <w:rFonts w:hint="eastAsia"/>
              </w:rPr>
              <w:t xml:space="preserve"> </w:t>
            </w:r>
            <w:r w:rsidRPr="00377057">
              <w:t>2016</w:t>
            </w:r>
            <w:r w:rsidRPr="00377057">
              <w:rPr>
                <w:rFonts w:hint="eastAsia"/>
              </w:rPr>
              <w:t xml:space="preserve"> </w:t>
            </w:r>
            <w:r w:rsidRPr="00377057">
              <w:t>to Now</w:t>
            </w:r>
            <w:r w:rsidRPr="00377057">
              <w:tab/>
            </w:r>
            <w:bookmarkStart w:id="11" w:name="OLE_LINK19"/>
            <w:bookmarkStart w:id="12" w:name="OLE_LINK20"/>
            <w:r>
              <w:rPr>
                <w:b/>
              </w:rPr>
              <w:t>York University</w:t>
            </w:r>
            <w:r>
              <w:t xml:space="preserve"> </w:t>
            </w:r>
            <w:bookmarkEnd w:id="11"/>
            <w:bookmarkEnd w:id="12"/>
            <w:r>
              <w:t xml:space="preserve">(Professor John K. </w:t>
            </w:r>
            <w:proofErr w:type="spellStart"/>
            <w:r>
              <w:t>Tsotsos</w:t>
            </w:r>
            <w:proofErr w:type="spellEnd"/>
            <w:r w:rsidR="000A10FA">
              <w:t>’</w:t>
            </w:r>
            <w:r>
              <w:t xml:space="preserve"> Lab)</w:t>
            </w:r>
            <w:r>
              <w:tab/>
              <w:t>Research Assistant</w:t>
            </w:r>
          </w:p>
          <w:p w14:paraId="7E3BA558" w14:textId="77777777" w:rsidR="00156E54" w:rsidRPr="00156E54" w:rsidRDefault="00FA6DC8" w:rsidP="00156E54">
            <w:pPr>
              <w:pStyle w:val="BodyText"/>
              <w:numPr>
                <w:ilvl w:val="0"/>
                <w:numId w:val="7"/>
              </w:numPr>
              <w:spacing w:after="0" w:line="280" w:lineRule="exact"/>
              <w:jc w:val="left"/>
              <w:rPr>
                <w:lang w:eastAsia="zh-CN"/>
              </w:rPr>
            </w:pPr>
            <w:r w:rsidRPr="00156E54">
              <w:rPr>
                <w:lang w:eastAsia="zh-CN"/>
              </w:rPr>
              <w:t>Worked</w:t>
            </w:r>
            <w:r w:rsidR="00E744D8" w:rsidRPr="00156E54">
              <w:rPr>
                <w:lang w:eastAsia="zh-CN"/>
              </w:rPr>
              <w:t xml:space="preserve"> on Person-following Robot project</w:t>
            </w:r>
            <w:bookmarkEnd w:id="9"/>
            <w:bookmarkEnd w:id="10"/>
            <w:r w:rsidR="00156E54" w:rsidRPr="00156E54">
              <w:rPr>
                <w:lang w:eastAsia="zh-CN"/>
              </w:rPr>
              <w:t xml:space="preserve"> </w:t>
            </w:r>
          </w:p>
          <w:p w14:paraId="4C14D200" w14:textId="720CFFF9" w:rsidR="00E744D8" w:rsidRPr="00156E54" w:rsidRDefault="00156E54" w:rsidP="006F6976">
            <w:pPr>
              <w:pStyle w:val="BodyText"/>
              <w:numPr>
                <w:ilvl w:val="0"/>
                <w:numId w:val="7"/>
              </w:numPr>
              <w:spacing w:after="240" w:line="280" w:lineRule="exact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Published two </w:t>
            </w:r>
            <w:r w:rsidR="00404CF1">
              <w:rPr>
                <w:lang w:eastAsia="zh-CN"/>
              </w:rPr>
              <w:t>papers</w:t>
            </w:r>
            <w:r>
              <w:rPr>
                <w:lang w:eastAsia="zh-CN"/>
              </w:rPr>
              <w:t xml:space="preserve"> on Person-following Robot</w:t>
            </w:r>
            <w:r w:rsidR="00E35F4C">
              <w:rPr>
                <w:lang w:eastAsia="zh-CN"/>
              </w:rPr>
              <w:t xml:space="preserve"> (Received two awards)</w:t>
            </w:r>
          </w:p>
        </w:tc>
      </w:tr>
      <w:tr w:rsidR="002E5C39" w:rsidRPr="00BC439B" w14:paraId="69811CD7" w14:textId="77777777" w:rsidTr="006F6976">
        <w:trPr>
          <w:jc w:val="center"/>
        </w:trPr>
        <w:tc>
          <w:tcPr>
            <w:tcW w:w="10170" w:type="dxa"/>
            <w:gridSpan w:val="2"/>
            <w:shd w:val="clear" w:color="auto" w:fill="auto"/>
          </w:tcPr>
          <w:p w14:paraId="60B9FD52" w14:textId="77777777" w:rsidR="002E5C39" w:rsidRPr="00F65BB2" w:rsidRDefault="002E5C39" w:rsidP="006F6976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  <w:bookmarkStart w:id="13" w:name="OLE_LINK4"/>
            <w:bookmarkStart w:id="14" w:name="OLE_LINK5"/>
            <w:r>
              <w:rPr>
                <w:b/>
                <w:sz w:val="28"/>
                <w:szCs w:val="28"/>
                <w:u w:val="single"/>
              </w:rPr>
              <w:t>Awards</w:t>
            </w:r>
          </w:p>
          <w:p w14:paraId="5A381CD0" w14:textId="67C448DC" w:rsidR="002E5C39" w:rsidRDefault="00502FC4" w:rsidP="006F6976">
            <w:pPr>
              <w:tabs>
                <w:tab w:val="left" w:pos="1021"/>
                <w:tab w:val="right" w:pos="9931"/>
              </w:tabs>
              <w:spacing w:before="120" w:after="120" w:line="280" w:lineRule="exact"/>
            </w:pPr>
            <w:bookmarkStart w:id="15" w:name="OLE_LINK11"/>
            <w:bookmarkStart w:id="16" w:name="OLE_LINK10"/>
            <w:bookmarkEnd w:id="13"/>
            <w:bookmarkEnd w:id="14"/>
            <w:r>
              <w:t>2013-201</w:t>
            </w:r>
            <w:r w:rsidR="00751DFF">
              <w:t>6</w:t>
            </w:r>
            <w:r w:rsidR="002E5C39" w:rsidRPr="00766AA8">
              <w:tab/>
            </w:r>
            <w:r w:rsidR="00781865">
              <w:t>Dean’s List</w:t>
            </w:r>
            <w:r w:rsidR="002E5C39" w:rsidRPr="00766AA8">
              <w:tab/>
            </w:r>
            <w:bookmarkStart w:id="17" w:name="OLE_LINK14"/>
            <w:r w:rsidR="002E5C39">
              <w:t>University of Toronto</w:t>
            </w:r>
            <w:bookmarkEnd w:id="17"/>
            <w:r w:rsidR="00781865">
              <w:t xml:space="preserve">, </w:t>
            </w:r>
            <w:r w:rsidR="00781865" w:rsidRPr="00781865">
              <w:t>Faculty of Arts &amp; Science</w:t>
            </w:r>
          </w:p>
          <w:p w14:paraId="62DBC2C1" w14:textId="1ABA6008" w:rsidR="009D29A5" w:rsidRDefault="009D29A5" w:rsidP="009D29A5">
            <w:pPr>
              <w:tabs>
                <w:tab w:val="left" w:pos="1021"/>
                <w:tab w:val="right" w:pos="9931"/>
              </w:tabs>
              <w:spacing w:before="120" w:after="120" w:line="280" w:lineRule="exact"/>
            </w:pPr>
            <w:r>
              <w:t>2016</w:t>
            </w:r>
            <w:r w:rsidRPr="00766AA8">
              <w:tab/>
            </w:r>
            <w:r>
              <w:t>Gradu</w:t>
            </w:r>
            <w:r w:rsidR="003709AE">
              <w:t xml:space="preserve">ated with </w:t>
            </w:r>
            <w:r w:rsidR="003709AE">
              <w:rPr>
                <w:rFonts w:eastAsia="SimSun" w:cs="Arial"/>
                <w:lang w:eastAsia="zh-CN"/>
              </w:rPr>
              <w:t>High Distinction</w:t>
            </w:r>
            <w:r w:rsidRPr="00766AA8">
              <w:tab/>
            </w:r>
            <w:r>
              <w:t>University of Toronto</w:t>
            </w:r>
            <w:r w:rsidR="00781865">
              <w:t xml:space="preserve">, </w:t>
            </w:r>
            <w:proofErr w:type="spellStart"/>
            <w:r w:rsidR="00781865">
              <w:t>Woodsworth</w:t>
            </w:r>
            <w:proofErr w:type="spellEnd"/>
            <w:r w:rsidR="00781865">
              <w:t xml:space="preserve"> College</w:t>
            </w:r>
          </w:p>
          <w:bookmarkEnd w:id="15"/>
          <w:p w14:paraId="29B1ACAB" w14:textId="2F6B67AB" w:rsidR="002E5C39" w:rsidRDefault="002E5C39" w:rsidP="006F6976">
            <w:pPr>
              <w:tabs>
                <w:tab w:val="left" w:pos="1021"/>
                <w:tab w:val="right" w:pos="9931"/>
              </w:tabs>
              <w:spacing w:before="120" w:after="120" w:line="280" w:lineRule="exact"/>
            </w:pPr>
            <w:r>
              <w:t>2016</w:t>
            </w:r>
            <w:r w:rsidRPr="00766AA8">
              <w:tab/>
            </w:r>
            <w:r>
              <w:t>Lassonde Gradua</w:t>
            </w:r>
            <w:r w:rsidR="00B11045">
              <w:t>te Entrance Scholarship (</w:t>
            </w:r>
            <w:r>
              <w:t xml:space="preserve">for </w:t>
            </w:r>
            <w:r w:rsidR="000A10FA">
              <w:t xml:space="preserve">the </w:t>
            </w:r>
            <w:r w:rsidR="00B11045">
              <w:t>first</w:t>
            </w:r>
            <w:r>
              <w:t xml:space="preserve"> year)</w:t>
            </w:r>
            <w:r w:rsidRPr="00766AA8">
              <w:tab/>
            </w:r>
            <w:r>
              <w:t>York University</w:t>
            </w:r>
            <w:bookmarkEnd w:id="16"/>
            <w:r w:rsidR="00195F72">
              <w:t>, Toronto, Canada</w:t>
            </w:r>
          </w:p>
          <w:p w14:paraId="06EDEC44" w14:textId="73F9CD99" w:rsidR="006457F6" w:rsidRDefault="006457F6" w:rsidP="006F6976">
            <w:pPr>
              <w:tabs>
                <w:tab w:val="left" w:pos="1021"/>
                <w:tab w:val="right" w:pos="9931"/>
              </w:tabs>
              <w:spacing w:before="120" w:after="120" w:line="280" w:lineRule="exact"/>
            </w:pPr>
            <w:r>
              <w:t>2016</w:t>
            </w:r>
            <w:r w:rsidRPr="00766AA8">
              <w:tab/>
            </w:r>
            <w:r>
              <w:t>York U</w:t>
            </w:r>
            <w:r w:rsidR="00B34508">
              <w:t xml:space="preserve">niversity Graduate Fellowship </w:t>
            </w:r>
            <w:r>
              <w:t>(for two years)</w:t>
            </w:r>
            <w:r w:rsidRPr="00766AA8">
              <w:tab/>
            </w:r>
            <w:r>
              <w:t>York University, Toronto, Canada</w:t>
            </w:r>
          </w:p>
          <w:p w14:paraId="3C735ACC" w14:textId="77777777" w:rsidR="0014584F" w:rsidRDefault="0014584F" w:rsidP="0014584F">
            <w:pPr>
              <w:tabs>
                <w:tab w:val="left" w:pos="1021"/>
                <w:tab w:val="right" w:pos="9931"/>
              </w:tabs>
              <w:spacing w:before="120" w:after="120" w:line="280" w:lineRule="exact"/>
            </w:pPr>
            <w:r>
              <w:t>2017</w:t>
            </w:r>
            <w:r w:rsidRPr="00766AA8">
              <w:tab/>
            </w:r>
            <w:r>
              <w:t>Best Robotics Paper</w:t>
            </w:r>
            <w:r w:rsidRPr="00766AA8">
              <w:tab/>
            </w:r>
            <w:r>
              <w:t>AI-GI-CRV2017, Edmonton, Canada</w:t>
            </w:r>
          </w:p>
          <w:p w14:paraId="2039EE8B" w14:textId="6290679B" w:rsidR="002E5C39" w:rsidRPr="00766AA8" w:rsidRDefault="0014584F" w:rsidP="006F6976">
            <w:pPr>
              <w:tabs>
                <w:tab w:val="left" w:pos="1021"/>
                <w:tab w:val="right" w:pos="9931"/>
              </w:tabs>
              <w:spacing w:before="120" w:after="240" w:line="280" w:lineRule="exact"/>
            </w:pPr>
            <w:r>
              <w:t>2017</w:t>
            </w:r>
            <w:r w:rsidRPr="00766AA8">
              <w:tab/>
            </w:r>
            <w:r>
              <w:t>Best Paper Finalist</w:t>
            </w:r>
            <w:r w:rsidRPr="00766AA8">
              <w:tab/>
            </w:r>
            <w:r>
              <w:t>ICVS2017, Shenzhen, China</w:t>
            </w:r>
          </w:p>
        </w:tc>
      </w:tr>
      <w:tr w:rsidR="008F5096" w:rsidRPr="00BC439B" w14:paraId="03B09453" w14:textId="77777777" w:rsidTr="00FF66B1">
        <w:trPr>
          <w:jc w:val="center"/>
        </w:trPr>
        <w:tc>
          <w:tcPr>
            <w:tcW w:w="10170" w:type="dxa"/>
            <w:gridSpan w:val="2"/>
            <w:shd w:val="clear" w:color="auto" w:fill="auto"/>
          </w:tcPr>
          <w:p w14:paraId="1FD51920" w14:textId="11CDB425" w:rsidR="008F5096" w:rsidRPr="00F65BB2" w:rsidRDefault="008F5096" w:rsidP="008F5096">
            <w:pPr>
              <w:spacing w:before="120" w:after="120" w:line="240" w:lineRule="exact"/>
              <w:rPr>
                <w:b/>
                <w:sz w:val="28"/>
                <w:szCs w:val="28"/>
                <w:u w:val="single"/>
              </w:rPr>
            </w:pPr>
            <w:r w:rsidRPr="00F65BB2">
              <w:rPr>
                <w:b/>
                <w:sz w:val="28"/>
                <w:szCs w:val="28"/>
                <w:u w:val="single"/>
              </w:rPr>
              <w:t>Interests</w:t>
            </w:r>
          </w:p>
          <w:p w14:paraId="3F88F1C9" w14:textId="76D2659E" w:rsidR="008F5096" w:rsidRPr="00E5445E" w:rsidRDefault="00F5029B" w:rsidP="008F5096">
            <w:pPr>
              <w:spacing w:before="120" w:after="120" w:line="240" w:lineRule="exact"/>
            </w:pPr>
            <w:r>
              <w:t xml:space="preserve"> Robotic</w:t>
            </w:r>
            <w:r w:rsidR="008F5096" w:rsidRPr="00766AA8">
              <w:t>,</w:t>
            </w:r>
            <w:r>
              <w:t xml:space="preserve"> Computer Vision,</w:t>
            </w:r>
            <w:r w:rsidR="008F5096" w:rsidRPr="00766AA8">
              <w:t xml:space="preserve"> Computer Hardware, New Technologies, Badminton, </w:t>
            </w:r>
            <w:r w:rsidR="00695826">
              <w:t>etc</w:t>
            </w:r>
            <w:r w:rsidR="002254C5">
              <w:t>.</w:t>
            </w:r>
          </w:p>
        </w:tc>
      </w:tr>
    </w:tbl>
    <w:p w14:paraId="343C06F2" w14:textId="77777777" w:rsidR="00F50674" w:rsidRPr="00775ED9" w:rsidRDefault="00F50674" w:rsidP="006A2BA8">
      <w:pPr>
        <w:rPr>
          <w:rFonts w:eastAsia="SimSun"/>
          <w:sz w:val="2"/>
          <w:szCs w:val="2"/>
          <w:lang w:eastAsia="zh-CN"/>
        </w:rPr>
      </w:pPr>
    </w:p>
    <w:sectPr w:rsidR="00F50674" w:rsidRPr="00775ED9" w:rsidSect="003929BD">
      <w:headerReference w:type="default" r:id="rId8"/>
      <w:pgSz w:w="12240" w:h="15840" w:code="1"/>
      <w:pgMar w:top="720" w:right="1440" w:bottom="90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EE918" w14:textId="77777777" w:rsidR="00887CF0" w:rsidRDefault="00887CF0" w:rsidP="004A038E">
      <w:r>
        <w:separator/>
      </w:r>
    </w:p>
  </w:endnote>
  <w:endnote w:type="continuationSeparator" w:id="0">
    <w:p w14:paraId="022387E4" w14:textId="77777777" w:rsidR="00887CF0" w:rsidRDefault="00887CF0" w:rsidP="004A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E4E20" w14:textId="77777777" w:rsidR="00887CF0" w:rsidRDefault="00887CF0" w:rsidP="004A038E">
      <w:r>
        <w:separator/>
      </w:r>
    </w:p>
  </w:footnote>
  <w:footnote w:type="continuationSeparator" w:id="0">
    <w:p w14:paraId="7836F702" w14:textId="77777777" w:rsidR="00887CF0" w:rsidRDefault="00887CF0" w:rsidP="004A0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D597D" w14:textId="3AC6522E" w:rsidR="004A038E" w:rsidRDefault="004A038E" w:rsidP="0037161E">
    <w:pPr>
      <w:pStyle w:val="Header"/>
      <w:tabs>
        <w:tab w:val="left" w:pos="0"/>
        <w:tab w:val="left" w:pos="2970"/>
        <w:tab w:val="left" w:pos="6390"/>
      </w:tabs>
      <w:jc w:val="center"/>
    </w:pPr>
    <w:r>
      <w:tab/>
      <w:t>Bao Xin Chen</w:t>
    </w:r>
    <w:r>
      <w:tab/>
    </w:r>
    <w:r>
      <w:tab/>
    </w:r>
    <w:proofErr w:type="spellStart"/>
    <w:r w:rsidR="0037161E" w:rsidRPr="008F5096">
      <w:t>baoxchen</w:t>
    </w:r>
    <w:proofErr w:type="spellEnd"/>
    <w:r w:rsidR="0037161E" w:rsidRPr="008F5096">
      <w:t>[at]</w:t>
    </w:r>
    <w:proofErr w:type="spellStart"/>
    <w:r w:rsidR="0037161E">
      <w:t>cse</w:t>
    </w:r>
    <w:proofErr w:type="spellEnd"/>
    <w:r w:rsidR="0037161E">
      <w:t>[dot]</w:t>
    </w:r>
    <w:proofErr w:type="spellStart"/>
    <w:r w:rsidR="0037161E">
      <w:t>yorku</w:t>
    </w:r>
    <w:proofErr w:type="spellEnd"/>
    <w:r w:rsidR="0037161E">
      <w:t>[dot]</w:t>
    </w:r>
    <w:r w:rsidR="0037161E" w:rsidRPr="008F5096">
      <w:t>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115"/>
    <w:multiLevelType w:val="hybridMultilevel"/>
    <w:tmpl w:val="629EC2B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0F23"/>
    <w:multiLevelType w:val="hybridMultilevel"/>
    <w:tmpl w:val="9FDE719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7726"/>
    <w:multiLevelType w:val="hybridMultilevel"/>
    <w:tmpl w:val="8F42828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1555"/>
    <w:multiLevelType w:val="multilevel"/>
    <w:tmpl w:val="1872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" w15:restartNumberingAfterBreak="0">
    <w:nsid w:val="7CB86D10"/>
    <w:multiLevelType w:val="hybridMultilevel"/>
    <w:tmpl w:val="7E7E4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ResumeStyle" w:val="0"/>
  </w:docVars>
  <w:rsids>
    <w:rsidRoot w:val="00634AB0"/>
    <w:rsid w:val="00004E06"/>
    <w:rsid w:val="00016983"/>
    <w:rsid w:val="00017C79"/>
    <w:rsid w:val="0002137C"/>
    <w:rsid w:val="00023288"/>
    <w:rsid w:val="0003378E"/>
    <w:rsid w:val="00044A65"/>
    <w:rsid w:val="00050DFF"/>
    <w:rsid w:val="00052097"/>
    <w:rsid w:val="000617F1"/>
    <w:rsid w:val="00062F53"/>
    <w:rsid w:val="00070544"/>
    <w:rsid w:val="00070B83"/>
    <w:rsid w:val="00074976"/>
    <w:rsid w:val="000825CD"/>
    <w:rsid w:val="00082B04"/>
    <w:rsid w:val="00082B27"/>
    <w:rsid w:val="00091683"/>
    <w:rsid w:val="00093716"/>
    <w:rsid w:val="000942DA"/>
    <w:rsid w:val="000953AA"/>
    <w:rsid w:val="000A10FA"/>
    <w:rsid w:val="000A2CA1"/>
    <w:rsid w:val="000B0478"/>
    <w:rsid w:val="000B1C8F"/>
    <w:rsid w:val="000B3BD9"/>
    <w:rsid w:val="000B539E"/>
    <w:rsid w:val="000B74E6"/>
    <w:rsid w:val="000C3369"/>
    <w:rsid w:val="000C3445"/>
    <w:rsid w:val="000C6C9E"/>
    <w:rsid w:val="000C6EAA"/>
    <w:rsid w:val="000D226C"/>
    <w:rsid w:val="000D6CD6"/>
    <w:rsid w:val="001002C2"/>
    <w:rsid w:val="0010141B"/>
    <w:rsid w:val="00106BC8"/>
    <w:rsid w:val="00112271"/>
    <w:rsid w:val="00113B86"/>
    <w:rsid w:val="00114503"/>
    <w:rsid w:val="00116195"/>
    <w:rsid w:val="00126774"/>
    <w:rsid w:val="00127C43"/>
    <w:rsid w:val="00130B71"/>
    <w:rsid w:val="001404EA"/>
    <w:rsid w:val="00141752"/>
    <w:rsid w:val="00142E1C"/>
    <w:rsid w:val="0014477A"/>
    <w:rsid w:val="0014584F"/>
    <w:rsid w:val="00156E54"/>
    <w:rsid w:val="00161990"/>
    <w:rsid w:val="001625A9"/>
    <w:rsid w:val="0016710C"/>
    <w:rsid w:val="00171E12"/>
    <w:rsid w:val="00172560"/>
    <w:rsid w:val="00174893"/>
    <w:rsid w:val="00176CCE"/>
    <w:rsid w:val="00191888"/>
    <w:rsid w:val="001923F3"/>
    <w:rsid w:val="00195F72"/>
    <w:rsid w:val="0019713B"/>
    <w:rsid w:val="001A0B75"/>
    <w:rsid w:val="001A479E"/>
    <w:rsid w:val="001B72AE"/>
    <w:rsid w:val="001C40F8"/>
    <w:rsid w:val="001D2F5E"/>
    <w:rsid w:val="001D4FC1"/>
    <w:rsid w:val="001D5EC4"/>
    <w:rsid w:val="001E0A79"/>
    <w:rsid w:val="001F36FD"/>
    <w:rsid w:val="001F6496"/>
    <w:rsid w:val="00202FEF"/>
    <w:rsid w:val="00203FE5"/>
    <w:rsid w:val="00207267"/>
    <w:rsid w:val="002142A1"/>
    <w:rsid w:val="00214A2F"/>
    <w:rsid w:val="00215D90"/>
    <w:rsid w:val="00223424"/>
    <w:rsid w:val="002249E2"/>
    <w:rsid w:val="002254C5"/>
    <w:rsid w:val="002336C3"/>
    <w:rsid w:val="0023665E"/>
    <w:rsid w:val="00241BF1"/>
    <w:rsid w:val="00251F34"/>
    <w:rsid w:val="0027380E"/>
    <w:rsid w:val="002775CC"/>
    <w:rsid w:val="002806A9"/>
    <w:rsid w:val="00282E36"/>
    <w:rsid w:val="002869A3"/>
    <w:rsid w:val="00287982"/>
    <w:rsid w:val="00290B2E"/>
    <w:rsid w:val="002A6436"/>
    <w:rsid w:val="002B18D9"/>
    <w:rsid w:val="002B4D8E"/>
    <w:rsid w:val="002C3021"/>
    <w:rsid w:val="002D114B"/>
    <w:rsid w:val="002D22B5"/>
    <w:rsid w:val="002E5038"/>
    <w:rsid w:val="002E54F9"/>
    <w:rsid w:val="002E5C39"/>
    <w:rsid w:val="003029C1"/>
    <w:rsid w:val="003047B9"/>
    <w:rsid w:val="00305DF7"/>
    <w:rsid w:val="00321A12"/>
    <w:rsid w:val="0032722C"/>
    <w:rsid w:val="00337CA8"/>
    <w:rsid w:val="003412A9"/>
    <w:rsid w:val="00345EB2"/>
    <w:rsid w:val="003460A9"/>
    <w:rsid w:val="00347000"/>
    <w:rsid w:val="00347378"/>
    <w:rsid w:val="003478B3"/>
    <w:rsid w:val="003479EF"/>
    <w:rsid w:val="003647F3"/>
    <w:rsid w:val="003709AE"/>
    <w:rsid w:val="00370AE5"/>
    <w:rsid w:val="0037161E"/>
    <w:rsid w:val="0037266C"/>
    <w:rsid w:val="00374B6C"/>
    <w:rsid w:val="00377057"/>
    <w:rsid w:val="003929BD"/>
    <w:rsid w:val="00393795"/>
    <w:rsid w:val="00394351"/>
    <w:rsid w:val="003B3F20"/>
    <w:rsid w:val="003B4496"/>
    <w:rsid w:val="003B4D7E"/>
    <w:rsid w:val="003C5F5D"/>
    <w:rsid w:val="003D2435"/>
    <w:rsid w:val="003D3930"/>
    <w:rsid w:val="003D68AA"/>
    <w:rsid w:val="003D7295"/>
    <w:rsid w:val="003D78B4"/>
    <w:rsid w:val="003D7E07"/>
    <w:rsid w:val="003E1C9F"/>
    <w:rsid w:val="003E4B22"/>
    <w:rsid w:val="003E77E5"/>
    <w:rsid w:val="003F366D"/>
    <w:rsid w:val="003F70D1"/>
    <w:rsid w:val="00404CF1"/>
    <w:rsid w:val="004130E1"/>
    <w:rsid w:val="0042787C"/>
    <w:rsid w:val="00432D5B"/>
    <w:rsid w:val="00436736"/>
    <w:rsid w:val="00441884"/>
    <w:rsid w:val="00444AF7"/>
    <w:rsid w:val="00447318"/>
    <w:rsid w:val="00451A94"/>
    <w:rsid w:val="00453AD9"/>
    <w:rsid w:val="00455E66"/>
    <w:rsid w:val="004568BA"/>
    <w:rsid w:val="0046023A"/>
    <w:rsid w:val="00463281"/>
    <w:rsid w:val="0047083A"/>
    <w:rsid w:val="0047116A"/>
    <w:rsid w:val="00477E1A"/>
    <w:rsid w:val="00483AF9"/>
    <w:rsid w:val="00486212"/>
    <w:rsid w:val="00495F65"/>
    <w:rsid w:val="004A038E"/>
    <w:rsid w:val="004A671E"/>
    <w:rsid w:val="004A7D76"/>
    <w:rsid w:val="004B1B92"/>
    <w:rsid w:val="004B348D"/>
    <w:rsid w:val="004C17C3"/>
    <w:rsid w:val="004D7220"/>
    <w:rsid w:val="004E528A"/>
    <w:rsid w:val="004E73DC"/>
    <w:rsid w:val="004F61DE"/>
    <w:rsid w:val="004F6747"/>
    <w:rsid w:val="00502FC4"/>
    <w:rsid w:val="005038D0"/>
    <w:rsid w:val="00503A9F"/>
    <w:rsid w:val="00503EC3"/>
    <w:rsid w:val="005072AD"/>
    <w:rsid w:val="00513B7E"/>
    <w:rsid w:val="00530660"/>
    <w:rsid w:val="00542670"/>
    <w:rsid w:val="00547940"/>
    <w:rsid w:val="0055740D"/>
    <w:rsid w:val="00591E59"/>
    <w:rsid w:val="00593516"/>
    <w:rsid w:val="00594397"/>
    <w:rsid w:val="005A6ED3"/>
    <w:rsid w:val="005B21EF"/>
    <w:rsid w:val="005B5CFA"/>
    <w:rsid w:val="005C069E"/>
    <w:rsid w:val="005D1ADE"/>
    <w:rsid w:val="005D7522"/>
    <w:rsid w:val="005E40D7"/>
    <w:rsid w:val="005F2237"/>
    <w:rsid w:val="00604328"/>
    <w:rsid w:val="00611019"/>
    <w:rsid w:val="00624F16"/>
    <w:rsid w:val="006274D9"/>
    <w:rsid w:val="00634AB0"/>
    <w:rsid w:val="006429D5"/>
    <w:rsid w:val="006457F6"/>
    <w:rsid w:val="006528CA"/>
    <w:rsid w:val="006533D1"/>
    <w:rsid w:val="00657A71"/>
    <w:rsid w:val="00660162"/>
    <w:rsid w:val="0066516A"/>
    <w:rsid w:val="006711D9"/>
    <w:rsid w:val="00673C6F"/>
    <w:rsid w:val="0067415A"/>
    <w:rsid w:val="00676795"/>
    <w:rsid w:val="00681ED1"/>
    <w:rsid w:val="006835A6"/>
    <w:rsid w:val="00686E93"/>
    <w:rsid w:val="006874DF"/>
    <w:rsid w:val="00695826"/>
    <w:rsid w:val="006A0F86"/>
    <w:rsid w:val="006A258E"/>
    <w:rsid w:val="006A2642"/>
    <w:rsid w:val="006A2BA8"/>
    <w:rsid w:val="006B0FF0"/>
    <w:rsid w:val="006B2A50"/>
    <w:rsid w:val="006C41C4"/>
    <w:rsid w:val="006D2861"/>
    <w:rsid w:val="006D2AC8"/>
    <w:rsid w:val="006D4FDF"/>
    <w:rsid w:val="006D55A8"/>
    <w:rsid w:val="00700EF9"/>
    <w:rsid w:val="0070737B"/>
    <w:rsid w:val="00711951"/>
    <w:rsid w:val="00711F20"/>
    <w:rsid w:val="0071236E"/>
    <w:rsid w:val="0071418F"/>
    <w:rsid w:val="0071537B"/>
    <w:rsid w:val="00715E38"/>
    <w:rsid w:val="00727F81"/>
    <w:rsid w:val="00732B7A"/>
    <w:rsid w:val="00732E6D"/>
    <w:rsid w:val="007340C4"/>
    <w:rsid w:val="007346D1"/>
    <w:rsid w:val="007347AE"/>
    <w:rsid w:val="0073693A"/>
    <w:rsid w:val="007404F6"/>
    <w:rsid w:val="007407A5"/>
    <w:rsid w:val="0074317F"/>
    <w:rsid w:val="00743661"/>
    <w:rsid w:val="00751A1B"/>
    <w:rsid w:val="00751DFF"/>
    <w:rsid w:val="00755251"/>
    <w:rsid w:val="00760B12"/>
    <w:rsid w:val="007629E6"/>
    <w:rsid w:val="00766AA8"/>
    <w:rsid w:val="00775ED9"/>
    <w:rsid w:val="0078161C"/>
    <w:rsid w:val="00781865"/>
    <w:rsid w:val="00785D2B"/>
    <w:rsid w:val="00793E93"/>
    <w:rsid w:val="0079577C"/>
    <w:rsid w:val="007A1DF3"/>
    <w:rsid w:val="007A4208"/>
    <w:rsid w:val="007B03EF"/>
    <w:rsid w:val="007B2840"/>
    <w:rsid w:val="007B4B31"/>
    <w:rsid w:val="007D1170"/>
    <w:rsid w:val="007D3194"/>
    <w:rsid w:val="007D36E9"/>
    <w:rsid w:val="0080384E"/>
    <w:rsid w:val="008139E8"/>
    <w:rsid w:val="008158D1"/>
    <w:rsid w:val="00816923"/>
    <w:rsid w:val="00830B94"/>
    <w:rsid w:val="00832584"/>
    <w:rsid w:val="00834FE8"/>
    <w:rsid w:val="0083693F"/>
    <w:rsid w:val="00847753"/>
    <w:rsid w:val="00862441"/>
    <w:rsid w:val="008658DF"/>
    <w:rsid w:val="00876A05"/>
    <w:rsid w:val="008851D7"/>
    <w:rsid w:val="00887CF0"/>
    <w:rsid w:val="008A63FD"/>
    <w:rsid w:val="008B41F2"/>
    <w:rsid w:val="008D408C"/>
    <w:rsid w:val="008E5DE4"/>
    <w:rsid w:val="008E5E72"/>
    <w:rsid w:val="008E614D"/>
    <w:rsid w:val="008E7BAC"/>
    <w:rsid w:val="008F4469"/>
    <w:rsid w:val="008F5096"/>
    <w:rsid w:val="008F59E6"/>
    <w:rsid w:val="008F781A"/>
    <w:rsid w:val="00916B9C"/>
    <w:rsid w:val="00917604"/>
    <w:rsid w:val="0092452F"/>
    <w:rsid w:val="0092491A"/>
    <w:rsid w:val="00927D33"/>
    <w:rsid w:val="00931691"/>
    <w:rsid w:val="00940C12"/>
    <w:rsid w:val="0094206E"/>
    <w:rsid w:val="00945D8F"/>
    <w:rsid w:val="00947CB1"/>
    <w:rsid w:val="0096044B"/>
    <w:rsid w:val="00981BDA"/>
    <w:rsid w:val="00982C11"/>
    <w:rsid w:val="00986094"/>
    <w:rsid w:val="009969D6"/>
    <w:rsid w:val="009A1982"/>
    <w:rsid w:val="009A1D6C"/>
    <w:rsid w:val="009A4831"/>
    <w:rsid w:val="009A5349"/>
    <w:rsid w:val="009A725A"/>
    <w:rsid w:val="009C17EC"/>
    <w:rsid w:val="009D0F40"/>
    <w:rsid w:val="009D29A5"/>
    <w:rsid w:val="009D5DB9"/>
    <w:rsid w:val="009E2AC4"/>
    <w:rsid w:val="009E76C1"/>
    <w:rsid w:val="009F4012"/>
    <w:rsid w:val="00A02CF2"/>
    <w:rsid w:val="00A04015"/>
    <w:rsid w:val="00A105AB"/>
    <w:rsid w:val="00A20AAB"/>
    <w:rsid w:val="00A20F90"/>
    <w:rsid w:val="00A24755"/>
    <w:rsid w:val="00A31753"/>
    <w:rsid w:val="00A335D0"/>
    <w:rsid w:val="00A33A89"/>
    <w:rsid w:val="00A44E3A"/>
    <w:rsid w:val="00A4561D"/>
    <w:rsid w:val="00A51A51"/>
    <w:rsid w:val="00A551B0"/>
    <w:rsid w:val="00A573EA"/>
    <w:rsid w:val="00A63384"/>
    <w:rsid w:val="00A647F5"/>
    <w:rsid w:val="00A71047"/>
    <w:rsid w:val="00A71939"/>
    <w:rsid w:val="00A75CFA"/>
    <w:rsid w:val="00A863EC"/>
    <w:rsid w:val="00A94834"/>
    <w:rsid w:val="00A97F11"/>
    <w:rsid w:val="00AB3A56"/>
    <w:rsid w:val="00AB65F7"/>
    <w:rsid w:val="00AB7D00"/>
    <w:rsid w:val="00AC4331"/>
    <w:rsid w:val="00AC5664"/>
    <w:rsid w:val="00AD0020"/>
    <w:rsid w:val="00AD3B52"/>
    <w:rsid w:val="00AD4804"/>
    <w:rsid w:val="00AE0F0D"/>
    <w:rsid w:val="00AE2BCD"/>
    <w:rsid w:val="00AE7372"/>
    <w:rsid w:val="00AF5B8C"/>
    <w:rsid w:val="00AF6D21"/>
    <w:rsid w:val="00AF6F95"/>
    <w:rsid w:val="00B00FC9"/>
    <w:rsid w:val="00B02EB2"/>
    <w:rsid w:val="00B0452C"/>
    <w:rsid w:val="00B06AF0"/>
    <w:rsid w:val="00B11045"/>
    <w:rsid w:val="00B121FE"/>
    <w:rsid w:val="00B1304F"/>
    <w:rsid w:val="00B20705"/>
    <w:rsid w:val="00B2090B"/>
    <w:rsid w:val="00B25D79"/>
    <w:rsid w:val="00B32DE9"/>
    <w:rsid w:val="00B34508"/>
    <w:rsid w:val="00B61D88"/>
    <w:rsid w:val="00B61E91"/>
    <w:rsid w:val="00B65996"/>
    <w:rsid w:val="00B7299F"/>
    <w:rsid w:val="00B852E7"/>
    <w:rsid w:val="00B85655"/>
    <w:rsid w:val="00B875FD"/>
    <w:rsid w:val="00B907C9"/>
    <w:rsid w:val="00B91C89"/>
    <w:rsid w:val="00B96C1E"/>
    <w:rsid w:val="00BA47DD"/>
    <w:rsid w:val="00BA5AF0"/>
    <w:rsid w:val="00BB03F0"/>
    <w:rsid w:val="00BB0623"/>
    <w:rsid w:val="00BC439B"/>
    <w:rsid w:val="00BC583C"/>
    <w:rsid w:val="00BD0745"/>
    <w:rsid w:val="00BD492F"/>
    <w:rsid w:val="00BE6870"/>
    <w:rsid w:val="00BF3813"/>
    <w:rsid w:val="00BF5C1B"/>
    <w:rsid w:val="00C01A0C"/>
    <w:rsid w:val="00C01A67"/>
    <w:rsid w:val="00C02F51"/>
    <w:rsid w:val="00C03D67"/>
    <w:rsid w:val="00C03FD5"/>
    <w:rsid w:val="00C2299A"/>
    <w:rsid w:val="00C24A86"/>
    <w:rsid w:val="00C32818"/>
    <w:rsid w:val="00C32C7B"/>
    <w:rsid w:val="00C410E2"/>
    <w:rsid w:val="00C5184D"/>
    <w:rsid w:val="00C5244F"/>
    <w:rsid w:val="00C52FE1"/>
    <w:rsid w:val="00C53933"/>
    <w:rsid w:val="00C60DCB"/>
    <w:rsid w:val="00C651E6"/>
    <w:rsid w:val="00C73B96"/>
    <w:rsid w:val="00C77783"/>
    <w:rsid w:val="00C77CEA"/>
    <w:rsid w:val="00C77D77"/>
    <w:rsid w:val="00C90B88"/>
    <w:rsid w:val="00C923B2"/>
    <w:rsid w:val="00CA1CA2"/>
    <w:rsid w:val="00CC147F"/>
    <w:rsid w:val="00CC285E"/>
    <w:rsid w:val="00CC5E72"/>
    <w:rsid w:val="00CC644D"/>
    <w:rsid w:val="00CD5239"/>
    <w:rsid w:val="00CD7B92"/>
    <w:rsid w:val="00CE283E"/>
    <w:rsid w:val="00CE3965"/>
    <w:rsid w:val="00CE40D8"/>
    <w:rsid w:val="00CF05E6"/>
    <w:rsid w:val="00CF3E40"/>
    <w:rsid w:val="00CF4B82"/>
    <w:rsid w:val="00D0061E"/>
    <w:rsid w:val="00D0264B"/>
    <w:rsid w:val="00D05E8A"/>
    <w:rsid w:val="00D1517D"/>
    <w:rsid w:val="00D15BA2"/>
    <w:rsid w:val="00D171A5"/>
    <w:rsid w:val="00D21E41"/>
    <w:rsid w:val="00D24853"/>
    <w:rsid w:val="00D31315"/>
    <w:rsid w:val="00D31C35"/>
    <w:rsid w:val="00D37F06"/>
    <w:rsid w:val="00D462A6"/>
    <w:rsid w:val="00D52443"/>
    <w:rsid w:val="00D65823"/>
    <w:rsid w:val="00D71D54"/>
    <w:rsid w:val="00D72A5B"/>
    <w:rsid w:val="00D73C71"/>
    <w:rsid w:val="00D74CB7"/>
    <w:rsid w:val="00D82301"/>
    <w:rsid w:val="00D84C25"/>
    <w:rsid w:val="00D90C98"/>
    <w:rsid w:val="00D94812"/>
    <w:rsid w:val="00DB0C42"/>
    <w:rsid w:val="00DB132D"/>
    <w:rsid w:val="00DB61CB"/>
    <w:rsid w:val="00DB6E82"/>
    <w:rsid w:val="00DB6EBA"/>
    <w:rsid w:val="00DC17A9"/>
    <w:rsid w:val="00DC4505"/>
    <w:rsid w:val="00DC46A6"/>
    <w:rsid w:val="00DC4F51"/>
    <w:rsid w:val="00DD16CD"/>
    <w:rsid w:val="00DD2291"/>
    <w:rsid w:val="00DE31AD"/>
    <w:rsid w:val="00DF0BCC"/>
    <w:rsid w:val="00DF2B1F"/>
    <w:rsid w:val="00DF4E33"/>
    <w:rsid w:val="00DF7890"/>
    <w:rsid w:val="00E07E51"/>
    <w:rsid w:val="00E13D98"/>
    <w:rsid w:val="00E17950"/>
    <w:rsid w:val="00E20707"/>
    <w:rsid w:val="00E256E3"/>
    <w:rsid w:val="00E26D6A"/>
    <w:rsid w:val="00E32140"/>
    <w:rsid w:val="00E321F2"/>
    <w:rsid w:val="00E33770"/>
    <w:rsid w:val="00E34BA8"/>
    <w:rsid w:val="00E35F4C"/>
    <w:rsid w:val="00E532D0"/>
    <w:rsid w:val="00E5445E"/>
    <w:rsid w:val="00E62019"/>
    <w:rsid w:val="00E6260A"/>
    <w:rsid w:val="00E62F94"/>
    <w:rsid w:val="00E63E7A"/>
    <w:rsid w:val="00E744D8"/>
    <w:rsid w:val="00E74969"/>
    <w:rsid w:val="00E7667E"/>
    <w:rsid w:val="00E8405F"/>
    <w:rsid w:val="00E844B7"/>
    <w:rsid w:val="00E8502E"/>
    <w:rsid w:val="00E86A6D"/>
    <w:rsid w:val="00E95425"/>
    <w:rsid w:val="00E96D41"/>
    <w:rsid w:val="00E97C27"/>
    <w:rsid w:val="00EA138D"/>
    <w:rsid w:val="00EA3CDC"/>
    <w:rsid w:val="00EB0499"/>
    <w:rsid w:val="00EC727D"/>
    <w:rsid w:val="00ED03F8"/>
    <w:rsid w:val="00ED2B0A"/>
    <w:rsid w:val="00ED37DC"/>
    <w:rsid w:val="00ED5BF5"/>
    <w:rsid w:val="00EF08B4"/>
    <w:rsid w:val="00EF13F5"/>
    <w:rsid w:val="00F109E4"/>
    <w:rsid w:val="00F12F4C"/>
    <w:rsid w:val="00F17124"/>
    <w:rsid w:val="00F30592"/>
    <w:rsid w:val="00F460DA"/>
    <w:rsid w:val="00F46217"/>
    <w:rsid w:val="00F5029B"/>
    <w:rsid w:val="00F50674"/>
    <w:rsid w:val="00F52EBE"/>
    <w:rsid w:val="00F53EAE"/>
    <w:rsid w:val="00F54738"/>
    <w:rsid w:val="00F65BB2"/>
    <w:rsid w:val="00F66E24"/>
    <w:rsid w:val="00F7435A"/>
    <w:rsid w:val="00F7726A"/>
    <w:rsid w:val="00F8000D"/>
    <w:rsid w:val="00F909A0"/>
    <w:rsid w:val="00F96CB3"/>
    <w:rsid w:val="00FA1872"/>
    <w:rsid w:val="00FA4B61"/>
    <w:rsid w:val="00FA6DC8"/>
    <w:rsid w:val="00FB259C"/>
    <w:rsid w:val="00FB4B79"/>
    <w:rsid w:val="00FB7D67"/>
    <w:rsid w:val="00FD2734"/>
    <w:rsid w:val="00FD3F67"/>
    <w:rsid w:val="00FD7148"/>
    <w:rsid w:val="00FE1BBA"/>
    <w:rsid w:val="00FE521E"/>
    <w:rsid w:val="00FE54F5"/>
    <w:rsid w:val="00FF6529"/>
    <w:rsid w:val="00FF66B1"/>
    <w:rsid w:val="50A7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."/>
  <w:listSeparator w:val=","/>
  <w14:docId w14:val="5C16A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7604"/>
    <w:rPr>
      <w:rFonts w:ascii="Arial" w:eastAsia="Batang" w:hAnsi="Arial"/>
      <w:lang w:val="en-CA" w:eastAsia="en-US"/>
    </w:rPr>
  </w:style>
  <w:style w:type="paragraph" w:styleId="Heading1">
    <w:name w:val="heading 1"/>
    <w:basedOn w:val="HeadingBase"/>
    <w:next w:val="BodyText"/>
    <w:qFormat/>
    <w:rsid w:val="00634AB0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634AB0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634AB0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634AB0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634AB0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634AB0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34AB0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rsid w:val="00634AB0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634AB0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634AB0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DC4505"/>
    <w:pPr>
      <w:tabs>
        <w:tab w:val="left" w:pos="2412"/>
        <w:tab w:val="left" w:pos="9859"/>
      </w:tabs>
      <w:spacing w:line="360" w:lineRule="auto"/>
    </w:pPr>
    <w:rPr>
      <w:sz w:val="22"/>
      <w:szCs w:val="22"/>
      <w:lang w:eastAsia="zh-CN"/>
    </w:rPr>
  </w:style>
  <w:style w:type="paragraph" w:customStyle="1" w:styleId="Institution">
    <w:name w:val="Institution"/>
    <w:basedOn w:val="Normal"/>
    <w:next w:val="Achievement"/>
    <w:autoRedefine/>
    <w:rsid w:val="00634AB0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634AB0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Name">
    <w:name w:val="Name"/>
    <w:basedOn w:val="Normal"/>
    <w:next w:val="Normal"/>
    <w:rsid w:val="00634AB0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634AB0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3F366D"/>
    <w:pPr>
      <w:spacing w:line="220" w:lineRule="atLeast"/>
    </w:pPr>
    <w:rPr>
      <w:rFonts w:ascii="Arial Black" w:hAnsi="Arial Black"/>
      <w:spacing w:val="-10"/>
      <w:sz w:val="22"/>
      <w:szCs w:val="22"/>
      <w:lang w:eastAsia="zh-CN"/>
    </w:rPr>
  </w:style>
  <w:style w:type="paragraph" w:customStyle="1" w:styleId="PersonalInfo">
    <w:name w:val="Personal Info"/>
    <w:basedOn w:val="Achievement"/>
    <w:next w:val="Achievement"/>
    <w:rsid w:val="00634AB0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semiHidden/>
    <w:rsid w:val="00634AB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rsid w:val="00634AB0"/>
    <w:pPr>
      <w:ind w:left="720"/>
    </w:pPr>
  </w:style>
  <w:style w:type="paragraph" w:customStyle="1" w:styleId="CityState">
    <w:name w:val="City/State"/>
    <w:basedOn w:val="BodyText"/>
    <w:next w:val="BodyText"/>
    <w:rsid w:val="00634AB0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634AB0"/>
  </w:style>
  <w:style w:type="paragraph" w:styleId="Date">
    <w:name w:val="Date"/>
    <w:basedOn w:val="BodyText"/>
    <w:rsid w:val="00634AB0"/>
    <w:pPr>
      <w:keepNext/>
    </w:pPr>
  </w:style>
  <w:style w:type="paragraph" w:customStyle="1" w:styleId="DocumentLabel">
    <w:name w:val="Document Label"/>
    <w:basedOn w:val="Normal"/>
    <w:next w:val="Normal"/>
    <w:rsid w:val="00634AB0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634AB0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634AB0"/>
    <w:pPr>
      <w:jc w:val="both"/>
    </w:pPr>
  </w:style>
  <w:style w:type="paragraph" w:styleId="Footer">
    <w:name w:val="footer"/>
    <w:basedOn w:val="HeaderBase"/>
    <w:rsid w:val="00634AB0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link w:val="HeaderChar"/>
    <w:uiPriority w:val="99"/>
    <w:rsid w:val="00634AB0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634AB0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634AB0"/>
  </w:style>
  <w:style w:type="character" w:customStyle="1" w:styleId="Lead-inEmphasis">
    <w:name w:val="Lead-in Emphasis"/>
    <w:rsid w:val="00634AB0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634AB0"/>
  </w:style>
  <w:style w:type="character" w:styleId="PageNumber">
    <w:name w:val="page number"/>
    <w:rsid w:val="00634AB0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634AB0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634AB0"/>
    <w:rPr>
      <w:b/>
      <w:spacing w:val="0"/>
    </w:rPr>
  </w:style>
  <w:style w:type="character" w:customStyle="1" w:styleId="shorttext">
    <w:name w:val="short_text"/>
    <w:rsid w:val="003E4B22"/>
  </w:style>
  <w:style w:type="character" w:customStyle="1" w:styleId="hps">
    <w:name w:val="hps"/>
    <w:rsid w:val="003E4B22"/>
  </w:style>
  <w:style w:type="character" w:customStyle="1" w:styleId="HeaderChar">
    <w:name w:val="Header Char"/>
    <w:basedOn w:val="DefaultParagraphFont"/>
    <w:link w:val="Header"/>
    <w:uiPriority w:val="99"/>
    <w:rsid w:val="004A038E"/>
    <w:rPr>
      <w:rFonts w:ascii="Arial" w:eastAsia="Batang" w:hAnsi="Arial"/>
      <w:lang w:val="en-CA" w:eastAsia="en-US"/>
    </w:rPr>
  </w:style>
  <w:style w:type="character" w:customStyle="1" w:styleId="BodyTextChar">
    <w:name w:val="Body Text Char"/>
    <w:basedOn w:val="DefaultParagraphFont"/>
    <w:link w:val="BodyText"/>
    <w:rsid w:val="00917604"/>
    <w:rPr>
      <w:rFonts w:ascii="Arial" w:eastAsia="Batang" w:hAnsi="Arial"/>
      <w:spacing w:val="-5"/>
      <w:lang w:val="en-CA" w:eastAsia="en-US"/>
    </w:rPr>
  </w:style>
  <w:style w:type="paragraph" w:customStyle="1" w:styleId="paragraphstyle">
    <w:name w:val="paragraph_style"/>
    <w:basedOn w:val="Normal"/>
    <w:rsid w:val="00AD480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style3">
    <w:name w:val="style_3"/>
    <w:basedOn w:val="DefaultParagraphFont"/>
    <w:rsid w:val="00AD4804"/>
  </w:style>
  <w:style w:type="paragraph" w:customStyle="1" w:styleId="paragraphstyle1">
    <w:name w:val="paragraph_style_1"/>
    <w:basedOn w:val="Normal"/>
    <w:rsid w:val="00AD480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nhideWhenUsed/>
    <w:rsid w:val="00EF0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2B83C-A7EE-46E8-975D-3FE14157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/>
  <cp:keywords/>
  <cp:lastModifiedBy/>
  <cp:revision>2</cp:revision>
  <dcterms:created xsi:type="dcterms:W3CDTF">2013-11-05T01:44:00Z</dcterms:created>
  <dcterms:modified xsi:type="dcterms:W3CDTF">2018-01-15T03:04:00Z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