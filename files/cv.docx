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0"/>
          <w:szCs w:val="20"/>
        </w:rPr>
        <w:alias w:val="Author"/>
        <w:id w:val="4805016"/>
        <w:placeholder>
          <w:docPart w:val="D5D9332451B4499AB18F4170E35CE73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5279AB46" w14:textId="77777777" w:rsidR="005C4339" w:rsidRPr="00E73A0A" w:rsidRDefault="00673998">
          <w:pPr>
            <w:pStyle w:val="YourName"/>
            <w:rPr>
              <w:sz w:val="20"/>
              <w:szCs w:val="20"/>
            </w:rPr>
          </w:pPr>
          <w:r w:rsidRPr="00E73A0A">
            <w:rPr>
              <w:sz w:val="20"/>
              <w:szCs w:val="20"/>
            </w:rPr>
            <w:t>Bao Xin Chen</w:t>
          </w:r>
        </w:p>
      </w:sdtContent>
    </w:sdt>
    <w:p w14:paraId="58CC180A" w14:textId="75817018" w:rsidR="00CF39D5" w:rsidRPr="00EE7DCC" w:rsidRDefault="00020870" w:rsidP="001E14DA">
      <w:pPr>
        <w:pStyle w:val="ContactInformation"/>
        <w:rPr>
          <w:sz w:val="20"/>
          <w:szCs w:val="20"/>
        </w:rPr>
      </w:pPr>
      <w:r w:rsidRPr="00EE7DCC">
        <w:rPr>
          <w:sz w:val="20"/>
          <w:szCs w:val="20"/>
        </w:rPr>
        <w:t xml:space="preserve">Email: </w:t>
      </w:r>
      <w:hyperlink r:id="rId8" w:history="1">
        <w:r w:rsidR="00A26D15" w:rsidRPr="005F45BC">
          <w:rPr>
            <w:rStyle w:val="Hyperlink"/>
            <w:sz w:val="20"/>
            <w:szCs w:val="20"/>
          </w:rPr>
          <w:t>baoxin.chen@nuport.ai</w:t>
        </w:r>
      </w:hyperlink>
      <w:r w:rsidR="00146675">
        <w:rPr>
          <w:sz w:val="20"/>
          <w:szCs w:val="20"/>
        </w:rPr>
        <w:t xml:space="preserve"> /</w:t>
      </w:r>
      <w:r w:rsidR="00A26D15">
        <w:rPr>
          <w:sz w:val="20"/>
          <w:szCs w:val="20"/>
        </w:rPr>
        <w:t xml:space="preserve"> </w:t>
      </w:r>
      <w:hyperlink r:id="rId9" w:history="1">
        <w:r w:rsidR="00A26D15" w:rsidRPr="005F45BC">
          <w:rPr>
            <w:rStyle w:val="Hyperlink"/>
            <w:sz w:val="20"/>
            <w:szCs w:val="20"/>
          </w:rPr>
          <w:t>baoxin.chen@outlook.com</w:t>
        </w:r>
      </w:hyperlink>
      <w:r w:rsidR="00A26D15">
        <w:rPr>
          <w:sz w:val="20"/>
          <w:szCs w:val="20"/>
        </w:rPr>
        <w:t xml:space="preserve"> </w:t>
      </w:r>
      <w:r w:rsidR="00146675">
        <w:rPr>
          <w:sz w:val="20"/>
          <w:szCs w:val="20"/>
        </w:rPr>
        <w:t xml:space="preserve">| </w:t>
      </w:r>
      <w:r w:rsidR="00001EB6" w:rsidRPr="00EE7DCC">
        <w:rPr>
          <w:sz w:val="20"/>
          <w:szCs w:val="20"/>
        </w:rPr>
        <w:t>Web</w:t>
      </w:r>
      <w:r w:rsidR="00D10A11" w:rsidRPr="00EE7DCC">
        <w:rPr>
          <w:sz w:val="20"/>
          <w:szCs w:val="20"/>
        </w:rPr>
        <w:t xml:space="preserve">page: </w:t>
      </w:r>
      <w:bookmarkStart w:id="0" w:name="_Hlk43903619"/>
      <w:r w:rsidR="000710CD">
        <w:fldChar w:fldCharType="begin"/>
      </w:r>
      <w:r w:rsidR="000710CD">
        <w:instrText xml:space="preserve"> HYPERLINK "https://baoxinchen.github.io/" </w:instrText>
      </w:r>
      <w:r w:rsidR="000710CD">
        <w:fldChar w:fldCharType="separate"/>
      </w:r>
      <w:r w:rsidR="00800D94" w:rsidRPr="00EE7DCC">
        <w:rPr>
          <w:rStyle w:val="Hyperlink"/>
          <w:sz w:val="20"/>
          <w:szCs w:val="20"/>
        </w:rPr>
        <w:t>https://baoxinchen.github.io/</w:t>
      </w:r>
      <w:r w:rsidR="000710CD">
        <w:rPr>
          <w:rStyle w:val="Hyperlink"/>
          <w:sz w:val="20"/>
          <w:szCs w:val="20"/>
        </w:rPr>
        <w:fldChar w:fldCharType="end"/>
      </w:r>
      <w:bookmarkEnd w:id="0"/>
      <w:r w:rsidR="00A26D15">
        <w:rPr>
          <w:sz w:val="20"/>
          <w:szCs w:val="20"/>
        </w:rPr>
        <w:br/>
      </w:r>
      <w:r w:rsidR="00C54570" w:rsidRPr="00EE7DCC">
        <w:rPr>
          <w:bCs/>
          <w:sz w:val="20"/>
          <w:szCs w:val="20"/>
        </w:rPr>
        <w:t xml:space="preserve">Country of </w:t>
      </w:r>
      <w:r w:rsidR="00CF39D5" w:rsidRPr="00EE7DCC">
        <w:rPr>
          <w:bCs/>
          <w:sz w:val="20"/>
          <w:szCs w:val="20"/>
        </w:rPr>
        <w:t>Citizen</w:t>
      </w:r>
      <w:r w:rsidR="00483347" w:rsidRPr="00EE7DCC">
        <w:rPr>
          <w:bCs/>
          <w:sz w:val="20"/>
          <w:szCs w:val="20"/>
        </w:rPr>
        <w:t>ship</w:t>
      </w:r>
      <w:r w:rsidR="00CF39D5" w:rsidRPr="00EE7DCC">
        <w:rPr>
          <w:bCs/>
          <w:sz w:val="20"/>
          <w:szCs w:val="20"/>
        </w:rPr>
        <w:t xml:space="preserve">: </w:t>
      </w:r>
      <w:r w:rsidR="00CF39D5" w:rsidRPr="00EE7DCC">
        <w:rPr>
          <w:sz w:val="20"/>
          <w:szCs w:val="20"/>
        </w:rPr>
        <w:t>Canad</w:t>
      </w:r>
      <w:r w:rsidR="00C54570" w:rsidRPr="00EE7DCC">
        <w:rPr>
          <w:sz w:val="20"/>
          <w:szCs w:val="20"/>
        </w:rPr>
        <w:t>a</w:t>
      </w:r>
    </w:p>
    <w:p w14:paraId="13D4A02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EDUCATION</w:t>
      </w:r>
    </w:p>
    <w:p w14:paraId="5F10727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York University, Toronto, ON</w:t>
      </w:r>
    </w:p>
    <w:p w14:paraId="73245B7C" w14:textId="2823D2BE" w:rsidR="00E41B43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M.S.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3"/>
          <w:placeholder>
            <w:docPart w:val="3AA2086AB19445A183320826D2588860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</w:t>
          </w:r>
          <w:r w:rsidR="006C1FAE">
            <w:rPr>
              <w:sz w:val="20"/>
              <w:szCs w:val="20"/>
            </w:rPr>
            <w:t>9</w:t>
          </w:r>
        </w:sdtContent>
      </w:sdt>
    </w:p>
    <w:p w14:paraId="672D2AE7" w14:textId="72A6D72A" w:rsidR="00E41B43" w:rsidRPr="00E73A0A" w:rsidRDefault="00E41B43" w:rsidP="00111C74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1D4E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Robot </w:t>
      </w:r>
      <w:r w:rsidR="003864CD">
        <w:rPr>
          <w:sz w:val="20"/>
          <w:szCs w:val="20"/>
        </w:rPr>
        <w:t>Vision</w:t>
      </w:r>
    </w:p>
    <w:p w14:paraId="6033D338" w14:textId="77777777" w:rsidR="00380E48" w:rsidRPr="00F33646" w:rsidRDefault="007567E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F33646">
        <w:rPr>
          <w:b/>
          <w:bCs/>
          <w:sz w:val="20"/>
          <w:szCs w:val="20"/>
        </w:rPr>
        <w:t>Computer Science &amp; Engineering Outstanding Thesis</w:t>
      </w:r>
      <w:r w:rsidR="00456057" w:rsidRPr="00F33646">
        <w:rPr>
          <w:b/>
          <w:bCs/>
          <w:sz w:val="20"/>
          <w:szCs w:val="20"/>
        </w:rPr>
        <w:t xml:space="preserve"> award</w:t>
      </w:r>
    </w:p>
    <w:p w14:paraId="15046D4B" w14:textId="3F3AF165" w:rsidR="005C4339" w:rsidRPr="00E73A0A" w:rsidRDefault="00E41B43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 / 4.0</w:t>
      </w:r>
    </w:p>
    <w:p w14:paraId="65E187D9" w14:textId="77777777" w:rsidR="005C4339" w:rsidRPr="00E73A0A" w:rsidRDefault="00673998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825731D" w14:textId="7FC89172" w:rsidR="005C4339" w:rsidRPr="00E73A0A" w:rsidRDefault="00673998" w:rsidP="00111C74">
      <w:pPr>
        <w:pStyle w:val="JobTitle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B.S. Honors in Computer Science</w:t>
      </w:r>
      <w:r w:rsidR="00266636" w:rsidRPr="00E73A0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17"/>
          <w:placeholder>
            <w:docPart w:val="BDDD9F9DCF5E4DF2B8AFD6D22F3A7088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E73A0A">
            <w:rPr>
              <w:sz w:val="20"/>
              <w:szCs w:val="20"/>
            </w:rPr>
            <w:t>2016</w:t>
          </w:r>
        </w:sdtContent>
      </w:sdt>
    </w:p>
    <w:p w14:paraId="6FBDECDC" w14:textId="3FD72994" w:rsidR="005C4339" w:rsidRPr="00E73A0A" w:rsidRDefault="00673998" w:rsidP="00A45682">
      <w:pPr>
        <w:pStyle w:val="NormalBodyText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Focus </w:t>
      </w:r>
      <w:r w:rsidR="00F33646" w:rsidRPr="00E73A0A">
        <w:rPr>
          <w:sz w:val="20"/>
          <w:szCs w:val="20"/>
        </w:rPr>
        <w:t>on</w:t>
      </w:r>
      <w:r w:rsidRPr="00E73A0A">
        <w:rPr>
          <w:sz w:val="20"/>
          <w:szCs w:val="20"/>
        </w:rPr>
        <w:t xml:space="preserve"> Artificial Intelligence</w:t>
      </w:r>
      <w:r w:rsidR="00A26D15">
        <w:rPr>
          <w:sz w:val="20"/>
          <w:szCs w:val="20"/>
        </w:rPr>
        <w:t xml:space="preserve"> (</w:t>
      </w:r>
      <w:r w:rsidR="00F33646">
        <w:rPr>
          <w:sz w:val="20"/>
          <w:szCs w:val="20"/>
        </w:rPr>
        <w:t>Machine Learning</w:t>
      </w:r>
      <w:r w:rsidR="00A26D15">
        <w:rPr>
          <w:sz w:val="20"/>
          <w:szCs w:val="20"/>
        </w:rPr>
        <w:t xml:space="preserve"> &amp; </w:t>
      </w:r>
      <w:r w:rsidR="00F33646">
        <w:rPr>
          <w:sz w:val="20"/>
          <w:szCs w:val="20"/>
        </w:rPr>
        <w:t>Computer Vision</w:t>
      </w:r>
      <w:r w:rsidR="00A26D15">
        <w:rPr>
          <w:sz w:val="20"/>
          <w:szCs w:val="20"/>
        </w:rPr>
        <w:t>)</w:t>
      </w:r>
    </w:p>
    <w:p w14:paraId="5191F7D6" w14:textId="3C9A3BD2" w:rsidR="00380E48" w:rsidRPr="00F33646" w:rsidRDefault="008D7C7B" w:rsidP="00847262">
      <w:pPr>
        <w:pStyle w:val="SpaceAfter"/>
        <w:tabs>
          <w:tab w:val="clear" w:pos="7560"/>
        </w:tabs>
        <w:spacing w:after="0"/>
        <w:ind w:left="289" w:right="2274"/>
        <w:rPr>
          <w:b/>
          <w:bCs/>
          <w:sz w:val="20"/>
          <w:szCs w:val="20"/>
        </w:rPr>
      </w:pPr>
      <w:r w:rsidRPr="00F33646">
        <w:rPr>
          <w:b/>
          <w:bCs/>
          <w:sz w:val="20"/>
          <w:szCs w:val="20"/>
        </w:rPr>
        <w:t>With High Distinction</w:t>
      </w:r>
    </w:p>
    <w:p w14:paraId="64349F24" w14:textId="03F5B3A5" w:rsidR="005C4339" w:rsidRPr="00E73A0A" w:rsidRDefault="008D7C7B" w:rsidP="00A45682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CGPA: 3.84 / 4.0</w:t>
      </w:r>
    </w:p>
    <w:p w14:paraId="51CA2595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AWARDS</w:t>
      </w:r>
    </w:p>
    <w:p w14:paraId="711FDF3D" w14:textId="2BE81EDB" w:rsidR="003F0F69" w:rsidRDefault="00D10AB8" w:rsidP="00111C74">
      <w:pPr>
        <w:pStyle w:val="NormalBodyText"/>
        <w:spacing w:after="80"/>
        <w:ind w:right="2272"/>
        <w:rPr>
          <w:sz w:val="20"/>
          <w:szCs w:val="20"/>
        </w:rPr>
      </w:pPr>
      <w:r w:rsidRPr="00D10AB8">
        <w:rPr>
          <w:sz w:val="20"/>
          <w:szCs w:val="20"/>
        </w:rPr>
        <w:t>Computer Science &amp; Engineering Outstanding Thesis</w:t>
      </w:r>
      <w:r w:rsidR="00456057">
        <w:rPr>
          <w:sz w:val="20"/>
          <w:szCs w:val="20"/>
        </w:rPr>
        <w:t xml:space="preserve"> award</w:t>
      </w:r>
      <w:r>
        <w:rPr>
          <w:sz w:val="20"/>
          <w:szCs w:val="20"/>
        </w:rPr>
        <w:t>, York University</w:t>
      </w:r>
      <w:r>
        <w:rPr>
          <w:sz w:val="20"/>
          <w:szCs w:val="20"/>
        </w:rPr>
        <w:tab/>
      </w:r>
      <w:r w:rsidR="002868E9">
        <w:rPr>
          <w:b/>
          <w:bCs/>
          <w:sz w:val="20"/>
          <w:szCs w:val="20"/>
        </w:rPr>
        <w:t>2020</w:t>
      </w:r>
    </w:p>
    <w:p w14:paraId="782FD8B1" w14:textId="6A3906F7" w:rsidR="0003608F" w:rsidRDefault="0003608F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QEII-GSST, York University (CAD $</w:t>
      </w:r>
      <w:r w:rsidR="007D4925">
        <w:rPr>
          <w:sz w:val="20"/>
          <w:szCs w:val="20"/>
        </w:rPr>
        <w:t>15</w:t>
      </w:r>
      <w:r w:rsidRPr="00E73A0A">
        <w:rPr>
          <w:sz w:val="20"/>
          <w:szCs w:val="20"/>
        </w:rPr>
        <w:t>,000</w:t>
      </w:r>
      <w:r w:rsidR="00B92EE9">
        <w:rPr>
          <w:sz w:val="20"/>
          <w:szCs w:val="20"/>
        </w:rPr>
        <w:t>/</w:t>
      </w:r>
      <w:proofErr w:type="spellStart"/>
      <w:r w:rsidR="00B92EE9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 xml:space="preserve">, </w:t>
      </w:r>
      <w:r w:rsidR="00701A30">
        <w:rPr>
          <w:sz w:val="20"/>
          <w:szCs w:val="20"/>
        </w:rPr>
        <w:t xml:space="preserve">I </w:t>
      </w:r>
      <w:r>
        <w:rPr>
          <w:sz w:val="20"/>
          <w:szCs w:val="20"/>
        </w:rPr>
        <w:t>rejected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248858407"/>
          <w:placeholder>
            <w:docPart w:val="1804CCE9C80F4F5EBF7D9F2917270DF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B92EE9" w:rsidRPr="00F17A3E">
            <w:rPr>
              <w:b/>
              <w:bCs/>
              <w:sz w:val="20"/>
              <w:szCs w:val="20"/>
            </w:rPr>
            <w:t>2018 &amp; 2019</w:t>
          </w:r>
        </w:sdtContent>
      </w:sdt>
    </w:p>
    <w:p w14:paraId="411C7157" w14:textId="77777777" w:rsidR="005C4339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Paper Finalist, ICVS 2017, Shenzhen, China</w:t>
      </w:r>
      <w:r w:rsidR="00266636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275215230"/>
          <w:placeholder>
            <w:docPart w:val="E0628D4D07824AA2B52194487608682D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7B34FDB4" w14:textId="77936ED2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Best Robotics Paper, C</w:t>
      </w:r>
      <w:r w:rsidR="00E752B0">
        <w:rPr>
          <w:sz w:val="20"/>
          <w:szCs w:val="20"/>
        </w:rPr>
        <w:t>RV</w:t>
      </w:r>
      <w:r w:rsidRPr="00E73A0A">
        <w:rPr>
          <w:sz w:val="20"/>
          <w:szCs w:val="20"/>
        </w:rPr>
        <w:t xml:space="preserve"> 201</w:t>
      </w:r>
      <w:r w:rsidR="00BA0465" w:rsidRPr="00E73A0A">
        <w:rPr>
          <w:sz w:val="20"/>
          <w:szCs w:val="20"/>
        </w:rPr>
        <w:t>7</w:t>
      </w:r>
      <w:r w:rsidRPr="00E73A0A">
        <w:rPr>
          <w:sz w:val="20"/>
          <w:szCs w:val="20"/>
        </w:rPr>
        <w:t>, Edmonton, Canada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507897311"/>
          <w:placeholder>
            <w:docPart w:val="BAF63D921F2A4EB4B184473875000A3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3AF5E032" w14:textId="7777777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Lassonde Graduate Entrance Scholarship, York University (CAD $8,000)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1167125376"/>
          <w:placeholder>
            <w:docPart w:val="3C5890435989484D8A73BBA68B1FD92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E73A0A">
        <w:rPr>
          <w:sz w:val="20"/>
          <w:szCs w:val="20"/>
        </w:rPr>
        <w:t xml:space="preserve"> </w:t>
      </w:r>
      <w:r w:rsidRPr="00F17A3E">
        <w:rPr>
          <w:b/>
          <w:bCs/>
          <w:sz w:val="20"/>
          <w:szCs w:val="20"/>
        </w:rPr>
        <w:t>–</w:t>
      </w:r>
      <w:r w:rsidRPr="00E73A0A">
        <w:rPr>
          <w:sz w:val="20"/>
          <w:szCs w:val="20"/>
        </w:rPr>
        <w:t xml:space="preserve"> </w:t>
      </w:r>
      <w:sdt>
        <w:sdtPr>
          <w:rPr>
            <w:b/>
            <w:bCs/>
            <w:sz w:val="20"/>
            <w:szCs w:val="20"/>
          </w:rPr>
          <w:id w:val="120964835"/>
          <w:placeholder>
            <w:docPart w:val="CE0B8083FA694B3092DB2B1926C86A1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2017</w:t>
          </w:r>
        </w:sdtContent>
      </w:sdt>
    </w:p>
    <w:p w14:paraId="05A6B71C" w14:textId="4F3740D7" w:rsidR="008D7C7B" w:rsidRPr="00E73A0A" w:rsidRDefault="008D7C7B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 xml:space="preserve">Masters Domestic </w:t>
      </w:r>
      <w:r w:rsidR="00375C5B">
        <w:rPr>
          <w:sz w:val="20"/>
          <w:szCs w:val="20"/>
        </w:rPr>
        <w:t>Funding</w:t>
      </w:r>
      <w:r w:rsidRPr="00E73A0A">
        <w:rPr>
          <w:sz w:val="20"/>
          <w:szCs w:val="20"/>
        </w:rPr>
        <w:t>, York University (CAD $</w:t>
      </w:r>
      <w:r w:rsidR="00490594">
        <w:rPr>
          <w:sz w:val="20"/>
          <w:szCs w:val="20"/>
        </w:rPr>
        <w:t>41</w:t>
      </w:r>
      <w:r w:rsidRPr="00E73A0A">
        <w:rPr>
          <w:sz w:val="20"/>
          <w:szCs w:val="20"/>
        </w:rPr>
        <w:t>,</w:t>
      </w:r>
      <w:r w:rsidR="00490594">
        <w:rPr>
          <w:sz w:val="20"/>
          <w:szCs w:val="20"/>
        </w:rPr>
        <w:t>666</w:t>
      </w:r>
      <w:r w:rsidRPr="00E73A0A">
        <w:rPr>
          <w:sz w:val="20"/>
          <w:szCs w:val="20"/>
        </w:rPr>
        <w:t>)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973957600"/>
          <w:placeholder>
            <w:docPart w:val="682E5E831C674D089B3BE36ECA72B33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291488803"/>
          <w:placeholder>
            <w:docPart w:val="FE822DF56AA948C8BC2B388D40962F0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2018</w:t>
          </w:r>
        </w:sdtContent>
      </w:sdt>
    </w:p>
    <w:p w14:paraId="03C24EDC" w14:textId="7C2A745F" w:rsidR="00447348" w:rsidRDefault="00447348" w:rsidP="00111C74">
      <w:pPr>
        <w:pStyle w:val="NormalBodyText"/>
        <w:spacing w:after="80"/>
        <w:ind w:right="2272"/>
        <w:rPr>
          <w:sz w:val="20"/>
          <w:szCs w:val="20"/>
        </w:rPr>
      </w:pPr>
      <w:r w:rsidRPr="00447348">
        <w:rPr>
          <w:sz w:val="20"/>
          <w:szCs w:val="20"/>
        </w:rPr>
        <w:t xml:space="preserve">Graduated with High Distinction, </w:t>
      </w:r>
      <w:r w:rsidRPr="00F95DE0">
        <w:rPr>
          <w:sz w:val="20"/>
          <w:szCs w:val="20"/>
        </w:rPr>
        <w:t>University of Toronto</w:t>
      </w:r>
      <w:r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316922637"/>
          <w:placeholder>
            <w:docPart w:val="2CDA5786F4A647E88B8A07675475EAF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2016</w:t>
          </w:r>
        </w:sdtContent>
      </w:sdt>
    </w:p>
    <w:p w14:paraId="269B6008" w14:textId="3CC24448" w:rsidR="007D4925" w:rsidRDefault="00F95DE0" w:rsidP="00111C74">
      <w:pPr>
        <w:pStyle w:val="NormalBodyText"/>
        <w:spacing w:after="80"/>
        <w:ind w:right="2272"/>
        <w:rPr>
          <w:sz w:val="20"/>
          <w:szCs w:val="20"/>
        </w:rPr>
      </w:pPr>
      <w:r w:rsidRPr="00F95DE0">
        <w:rPr>
          <w:sz w:val="20"/>
          <w:szCs w:val="20"/>
        </w:rPr>
        <w:t xml:space="preserve">Norma Brock </w:t>
      </w:r>
      <w:r>
        <w:rPr>
          <w:sz w:val="20"/>
          <w:szCs w:val="20"/>
        </w:rPr>
        <w:t>a</w:t>
      </w:r>
      <w:r w:rsidRPr="00F95DE0">
        <w:rPr>
          <w:sz w:val="20"/>
          <w:szCs w:val="20"/>
        </w:rPr>
        <w:t>ward</w:t>
      </w:r>
      <w:r>
        <w:rPr>
          <w:sz w:val="20"/>
          <w:szCs w:val="20"/>
        </w:rPr>
        <w:t xml:space="preserve">, </w:t>
      </w:r>
      <w:r w:rsidRPr="00F95DE0">
        <w:rPr>
          <w:sz w:val="20"/>
          <w:szCs w:val="20"/>
        </w:rPr>
        <w:t>University of Toronto, Woodsworth College</w:t>
      </w:r>
      <w:r>
        <w:rPr>
          <w:sz w:val="20"/>
          <w:szCs w:val="20"/>
        </w:rPr>
        <w:t xml:space="preserve"> (CAD $</w:t>
      </w:r>
      <w:r w:rsidR="005123BE">
        <w:rPr>
          <w:sz w:val="20"/>
          <w:szCs w:val="20"/>
        </w:rPr>
        <w:t>1</w:t>
      </w:r>
      <w:r>
        <w:rPr>
          <w:sz w:val="20"/>
          <w:szCs w:val="20"/>
        </w:rPr>
        <w:t>,</w:t>
      </w:r>
      <w:r w:rsidR="005123BE">
        <w:rPr>
          <w:sz w:val="20"/>
          <w:szCs w:val="20"/>
        </w:rPr>
        <w:t>5</w:t>
      </w:r>
      <w:r>
        <w:rPr>
          <w:sz w:val="20"/>
          <w:szCs w:val="20"/>
        </w:rPr>
        <w:t>00</w:t>
      </w:r>
      <w:r w:rsidR="005123BE">
        <w:rPr>
          <w:sz w:val="20"/>
          <w:szCs w:val="20"/>
        </w:rPr>
        <w:t>/</w:t>
      </w:r>
      <w:proofErr w:type="spellStart"/>
      <w:r w:rsidR="005123BE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F17A3E">
        <w:rPr>
          <w:b/>
          <w:bCs/>
          <w:sz w:val="20"/>
          <w:szCs w:val="20"/>
        </w:rPr>
        <w:t>2014 &amp; 2015</w:t>
      </w:r>
    </w:p>
    <w:p w14:paraId="6CB2CD1E" w14:textId="6812718F" w:rsidR="00E409D2" w:rsidRPr="00E73A0A" w:rsidRDefault="00E409D2" w:rsidP="00111C74">
      <w:pPr>
        <w:pStyle w:val="NormalBodyText"/>
        <w:spacing w:after="8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Dea</w:t>
      </w:r>
      <w:r w:rsidR="00290D19" w:rsidRPr="00E73A0A">
        <w:rPr>
          <w:sz w:val="20"/>
          <w:szCs w:val="20"/>
        </w:rPr>
        <w:t>n’s List, University of Toronto</w:t>
      </w:r>
      <w:r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518595212"/>
          <w:placeholder>
            <w:docPart w:val="DB5EF32BB8334CE39C56009C75A9D48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3</w:t>
          </w:r>
        </w:sdtContent>
      </w:sdt>
      <w:r w:rsidRPr="00F17A3E">
        <w:rPr>
          <w:b/>
          <w:bCs/>
          <w:sz w:val="20"/>
          <w:szCs w:val="20"/>
        </w:rPr>
        <w:t xml:space="preserve"> – </w:t>
      </w:r>
      <w:sdt>
        <w:sdtPr>
          <w:rPr>
            <w:b/>
            <w:bCs/>
            <w:sz w:val="20"/>
            <w:szCs w:val="20"/>
          </w:rPr>
          <w:id w:val="-1238242786"/>
          <w:placeholder>
            <w:docPart w:val="D5FAB608B68844E19DA8CCFECEB4FC86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F17A3E">
            <w:rPr>
              <w:b/>
              <w:bCs/>
              <w:sz w:val="20"/>
              <w:szCs w:val="20"/>
            </w:rPr>
            <w:t>201</w:t>
          </w:r>
          <w:r w:rsidR="00290D19" w:rsidRPr="00F17A3E">
            <w:rPr>
              <w:b/>
              <w:bCs/>
              <w:sz w:val="20"/>
              <w:szCs w:val="20"/>
            </w:rPr>
            <w:t>6</w:t>
          </w:r>
        </w:sdtContent>
      </w:sdt>
    </w:p>
    <w:p w14:paraId="67CB5196" w14:textId="2092CA16" w:rsidR="008D7C7B" w:rsidRPr="00E73A0A" w:rsidRDefault="00290D19" w:rsidP="00111C74">
      <w:pPr>
        <w:pStyle w:val="NormalBodyText"/>
        <w:spacing w:after="160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Ontario Princi</w:t>
      </w:r>
      <w:r w:rsidR="00126808" w:rsidRPr="00E73A0A">
        <w:rPr>
          <w:sz w:val="20"/>
          <w:szCs w:val="20"/>
        </w:rPr>
        <w:t>p</w:t>
      </w:r>
      <w:r w:rsidRPr="00E73A0A">
        <w:rPr>
          <w:sz w:val="20"/>
          <w:szCs w:val="20"/>
        </w:rPr>
        <w:t>al’s</w:t>
      </w:r>
      <w:r w:rsidR="00126808" w:rsidRPr="00E73A0A">
        <w:rPr>
          <w:sz w:val="20"/>
          <w:szCs w:val="20"/>
        </w:rPr>
        <w:t xml:space="preserve"> Award</w:t>
      </w:r>
      <w:r w:rsidR="008D7C7B" w:rsidRPr="00E73A0A">
        <w:rPr>
          <w:sz w:val="20"/>
          <w:szCs w:val="20"/>
        </w:rPr>
        <w:tab/>
      </w:r>
      <w:sdt>
        <w:sdtPr>
          <w:rPr>
            <w:b/>
            <w:bCs/>
            <w:sz w:val="20"/>
            <w:szCs w:val="20"/>
          </w:rPr>
          <w:id w:val="-1768688671"/>
          <w:placeholder>
            <w:docPart w:val="BDE0837AA2824993963BADD8E95563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8D7C7B" w:rsidRPr="00F17A3E">
            <w:rPr>
              <w:b/>
              <w:bCs/>
              <w:sz w:val="20"/>
              <w:szCs w:val="20"/>
            </w:rPr>
            <w:t>201</w:t>
          </w:r>
          <w:r w:rsidRPr="00F17A3E">
            <w:rPr>
              <w:b/>
              <w:bCs/>
              <w:sz w:val="20"/>
              <w:szCs w:val="20"/>
            </w:rPr>
            <w:t>2</w:t>
          </w:r>
        </w:sdtContent>
      </w:sdt>
    </w:p>
    <w:p w14:paraId="07073380" w14:textId="77777777" w:rsidR="001E14DA" w:rsidRPr="00DC4AB6" w:rsidRDefault="001E14DA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EMPloyment</w:t>
      </w:r>
    </w:p>
    <w:p w14:paraId="6E0D567A" w14:textId="4B76C1E1" w:rsidR="00867F06" w:rsidRPr="00E73A0A" w:rsidRDefault="0011377A" w:rsidP="00111C74">
      <w:pPr>
        <w:pStyle w:val="Location"/>
        <w:ind w:right="2272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>Nu</w:t>
      </w:r>
      <w:r w:rsidR="002758F0">
        <w:rPr>
          <w:sz w:val="20"/>
          <w:szCs w:val="20"/>
          <w:lang w:eastAsia="zh-CN"/>
        </w:rPr>
        <w:t>P</w:t>
      </w:r>
      <w:r>
        <w:rPr>
          <w:rFonts w:hint="eastAsia"/>
          <w:sz w:val="20"/>
          <w:szCs w:val="20"/>
          <w:lang w:eastAsia="zh-CN"/>
        </w:rPr>
        <w:t>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  <w:lang w:eastAsia="zh-CN"/>
        </w:rPr>
        <w:t>Robotics</w:t>
      </w:r>
      <w:r w:rsidR="00867F06" w:rsidRPr="00E73A0A">
        <w:rPr>
          <w:sz w:val="20"/>
          <w:szCs w:val="20"/>
        </w:rPr>
        <w:t>, Toronto, ON</w:t>
      </w:r>
    </w:p>
    <w:p w14:paraId="10BB6B67" w14:textId="3721D2F8" w:rsidR="00867F06" w:rsidRPr="0091445A" w:rsidRDefault="00E17030" w:rsidP="00111C74">
      <w:pPr>
        <w:pStyle w:val="JobTitle"/>
        <w:spacing w:after="160"/>
        <w:ind w:left="289" w:right="2272"/>
        <w:rPr>
          <w:sz w:val="20"/>
          <w:szCs w:val="20"/>
        </w:rPr>
      </w:pPr>
      <w:r w:rsidRPr="00E17030">
        <w:rPr>
          <w:sz w:val="20"/>
          <w:szCs w:val="20"/>
        </w:rPr>
        <w:t>Chief Technology Officer</w:t>
      </w:r>
      <w:r w:rsidR="00AD6445">
        <w:rPr>
          <w:sz w:val="20"/>
          <w:szCs w:val="20"/>
        </w:rPr>
        <w:t xml:space="preserve"> </w:t>
      </w:r>
      <w:r w:rsidR="007B63CC">
        <w:rPr>
          <w:sz w:val="20"/>
          <w:szCs w:val="20"/>
        </w:rPr>
        <w:t>(</w:t>
      </w:r>
      <w:r w:rsidR="00D607EE">
        <w:rPr>
          <w:sz w:val="20"/>
          <w:szCs w:val="20"/>
        </w:rPr>
        <w:t xml:space="preserve">an </w:t>
      </w:r>
      <w:r w:rsidR="007B63CC">
        <w:rPr>
          <w:sz w:val="20"/>
          <w:szCs w:val="20"/>
        </w:rPr>
        <w:t xml:space="preserve">Autonomous Driving </w:t>
      </w:r>
      <w:r w:rsidR="00D607EE">
        <w:rPr>
          <w:sz w:val="20"/>
          <w:szCs w:val="20"/>
        </w:rPr>
        <w:t xml:space="preserve">Trucks </w:t>
      </w:r>
      <w:r w:rsidR="000241C5">
        <w:rPr>
          <w:sz w:val="20"/>
          <w:szCs w:val="20"/>
        </w:rPr>
        <w:t>startup</w:t>
      </w:r>
      <w:r w:rsidR="007B63CC">
        <w:rPr>
          <w:sz w:val="20"/>
          <w:szCs w:val="20"/>
        </w:rPr>
        <w:t>)</w:t>
      </w:r>
      <w:r w:rsidR="00867F06" w:rsidRPr="0091445A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</w:rPr>
          <w:id w:val="367109506"/>
          <w:placeholder>
            <w:docPart w:val="D5FB1EDAED2047938207342B6282227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675F0" w:rsidRPr="0091445A">
            <w:rPr>
              <w:rFonts w:hint="eastAsia"/>
              <w:sz w:val="20"/>
              <w:szCs w:val="20"/>
            </w:rPr>
            <w:t>201</w:t>
          </w:r>
          <w:r w:rsidR="001675F0">
            <w:rPr>
              <w:rFonts w:hint="eastAsia"/>
              <w:sz w:val="20"/>
              <w:szCs w:val="20"/>
            </w:rPr>
            <w:t>9</w:t>
          </w:r>
          <w:r w:rsidR="001675F0">
            <w:rPr>
              <w:sz w:val="20"/>
              <w:szCs w:val="20"/>
            </w:rPr>
            <w:t xml:space="preserve"> </w:t>
          </w:r>
          <w:r w:rsidR="001675F0" w:rsidRPr="00A3149B">
            <w:rPr>
              <w:sz w:val="20"/>
              <w:szCs w:val="20"/>
            </w:rPr>
            <w:t>–</w:t>
          </w:r>
          <w:r w:rsidR="001675F0">
            <w:rPr>
              <w:sz w:val="20"/>
              <w:szCs w:val="20"/>
            </w:rPr>
            <w:t xml:space="preserve"> </w:t>
          </w:r>
          <w:r w:rsidR="001675F0">
            <w:rPr>
              <w:rFonts w:hint="eastAsia"/>
              <w:sz w:val="20"/>
              <w:szCs w:val="20"/>
            </w:rPr>
            <w:t>Present</w:t>
          </w:r>
        </w:sdtContent>
      </w:sdt>
    </w:p>
    <w:p w14:paraId="75B28A18" w14:textId="77777777" w:rsidR="00473CA5" w:rsidRPr="00E73A0A" w:rsidRDefault="00473CA5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5D68B7EC" w14:textId="77777777" w:rsidR="00473CA5" w:rsidRPr="0091445A" w:rsidRDefault="00473CA5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948277593"/>
          <w:placeholder>
            <w:docPart w:val="583CD8C48D1E4F06A67D8FA3A9F04D6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 xml:space="preserve">2016 – </w:t>
          </w:r>
          <w:r>
            <w:rPr>
              <w:sz w:val="20"/>
              <w:szCs w:val="20"/>
            </w:rPr>
            <w:t>2019</w:t>
          </w:r>
        </w:sdtContent>
      </w:sdt>
    </w:p>
    <w:p w14:paraId="3A4F64A1" w14:textId="621854C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Engineering and Computer Science, York University, Toronto, ON</w:t>
      </w:r>
    </w:p>
    <w:p w14:paraId="12D457FF" w14:textId="5CE897E7" w:rsidR="001E14DA" w:rsidRPr="0091445A" w:rsidRDefault="001E14DA" w:rsidP="00111C74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Research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199855020"/>
          <w:placeholder>
            <w:docPart w:val="134D7417C7254F9FB091978920A454D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152FB3">
            <w:rPr>
              <w:sz w:val="20"/>
              <w:szCs w:val="20"/>
            </w:rPr>
            <w:t xml:space="preserve">2016 </w:t>
          </w:r>
          <w:r w:rsidR="00152FB3" w:rsidRPr="00F36AA3">
            <w:rPr>
              <w:sz w:val="20"/>
              <w:szCs w:val="20"/>
            </w:rPr>
            <w:t>–</w:t>
          </w:r>
          <w:r w:rsidR="00152FB3">
            <w:rPr>
              <w:sz w:val="20"/>
              <w:szCs w:val="20"/>
            </w:rPr>
            <w:t xml:space="preserve"> </w:t>
          </w:r>
          <w:r w:rsidR="00152FB3" w:rsidRPr="0091445A">
            <w:rPr>
              <w:sz w:val="20"/>
              <w:szCs w:val="20"/>
            </w:rPr>
            <w:t>201</w:t>
          </w:r>
          <w:r w:rsidR="00152FB3">
            <w:rPr>
              <w:sz w:val="20"/>
              <w:szCs w:val="20"/>
            </w:rPr>
            <w:t>9</w:t>
          </w:r>
        </w:sdtContent>
      </w:sdt>
    </w:p>
    <w:p w14:paraId="77408D80" w14:textId="77777777" w:rsidR="001E14DA" w:rsidRPr="00E73A0A" w:rsidRDefault="001E14DA" w:rsidP="00111C74">
      <w:pPr>
        <w:pStyle w:val="SpaceAfter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Supervisor: Professor John K. Tsotsos</w:t>
      </w:r>
    </w:p>
    <w:p w14:paraId="261F548D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Department of Computer Science, University of Toronto, Toronto, ON</w:t>
      </w:r>
    </w:p>
    <w:p w14:paraId="1AFB673D" w14:textId="77777777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99"/>
          <w:placeholder>
            <w:docPart w:val="EA80373680D04F07BFBD3FFE57926FA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2015 – 2016</w:t>
          </w:r>
        </w:sdtContent>
      </w:sdt>
    </w:p>
    <w:p w14:paraId="39B4439C" w14:textId="77777777" w:rsidR="001E14DA" w:rsidRPr="00E73A0A" w:rsidRDefault="001E14DA" w:rsidP="00111C74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IBM, Toronto, ON</w:t>
      </w:r>
    </w:p>
    <w:p w14:paraId="53929734" w14:textId="206DA428" w:rsidR="001E14DA" w:rsidRPr="0091445A" w:rsidRDefault="001E14DA" w:rsidP="00111C74">
      <w:pPr>
        <w:pStyle w:val="JobTitle"/>
        <w:spacing w:after="160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Software Developer</w:t>
      </w:r>
      <w:r w:rsidRPr="0091445A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307"/>
          <w:placeholder>
            <w:docPart w:val="5760DF872A234AA69D031F9AC71555E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91445A">
            <w:rPr>
              <w:sz w:val="20"/>
              <w:szCs w:val="20"/>
            </w:rPr>
            <w:t>2014 – 2015</w:t>
          </w:r>
        </w:sdtContent>
      </w:sdt>
    </w:p>
    <w:p w14:paraId="7E05CBF8" w14:textId="3DD310BE" w:rsidR="005C4339" w:rsidRPr="00DC4AB6" w:rsidRDefault="00266636" w:rsidP="001E14DA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lastRenderedPageBreak/>
        <w:t>TEACHING EXPERIENCE</w:t>
      </w:r>
    </w:p>
    <w:p w14:paraId="1EEF0029" w14:textId="77777777" w:rsidR="005E1DEF" w:rsidRPr="00E73A0A" w:rsidRDefault="005E1DEF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51E5E662" w14:textId="512F5D50" w:rsidR="005E1DEF" w:rsidRPr="0091445A" w:rsidRDefault="005E1DEF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</w:t>
      </w:r>
      <w:r w:rsidR="00D9571E">
        <w:rPr>
          <w:sz w:val="20"/>
          <w:szCs w:val="20"/>
        </w:rPr>
        <w:t>Web Programming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680545380"/>
          <w:placeholder>
            <w:docPart w:val="303B9DA088094141A641EAF8781C909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</w:t>
          </w:r>
          <w:r w:rsidR="008C0E93">
            <w:rPr>
              <w:sz w:val="20"/>
              <w:szCs w:val="20"/>
              <w:lang w:eastAsia="zh-CN"/>
            </w:rPr>
            <w:t>8</w:t>
          </w:r>
          <w:r w:rsidR="008C0E93" w:rsidRPr="0091445A">
            <w:rPr>
              <w:rFonts w:hint="eastAsia"/>
              <w:sz w:val="20"/>
              <w:szCs w:val="20"/>
              <w:lang w:eastAsia="zh-CN"/>
            </w:rPr>
            <w:t>-201</w:t>
          </w:r>
          <w:r w:rsidR="008C0E93">
            <w:rPr>
              <w:sz w:val="20"/>
              <w:szCs w:val="20"/>
              <w:lang w:eastAsia="zh-CN"/>
            </w:rPr>
            <w:t>9</w:t>
          </w:r>
        </w:sdtContent>
      </w:sdt>
    </w:p>
    <w:p w14:paraId="7BC40DFF" w14:textId="240D7C55" w:rsidR="005E1DEF" w:rsidRPr="0091445A" w:rsidRDefault="005E1DEF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2B59EC05" w14:textId="13696958" w:rsidR="005E1DEF" w:rsidRPr="00E73A0A" w:rsidRDefault="00D9571E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>
        <w:rPr>
          <w:sz w:val="20"/>
          <w:szCs w:val="20"/>
        </w:rPr>
        <w:t>Met with students in weekly labs</w:t>
      </w:r>
      <w:r w:rsidR="004E019E">
        <w:rPr>
          <w:sz w:val="20"/>
          <w:szCs w:val="20"/>
        </w:rPr>
        <w:t xml:space="preserve"> and prepared lab slides. As well as, graded</w:t>
      </w:r>
      <w:r w:rsidR="001F394A">
        <w:rPr>
          <w:sz w:val="20"/>
          <w:szCs w:val="20"/>
        </w:rPr>
        <w:t xml:space="preserve"> </w:t>
      </w:r>
      <w:r w:rsidR="004E019E">
        <w:rPr>
          <w:sz w:val="20"/>
          <w:szCs w:val="20"/>
        </w:rPr>
        <w:t>written work.</w:t>
      </w:r>
    </w:p>
    <w:p w14:paraId="7978562E" w14:textId="7A63C3FC" w:rsidR="00870F0B" w:rsidRPr="00E73A0A" w:rsidRDefault="00870F0B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  <w:lang w:val="en-CA"/>
        </w:rPr>
        <w:t>University</w:t>
      </w:r>
      <w:r w:rsidRPr="00E73A0A">
        <w:rPr>
          <w:sz w:val="20"/>
          <w:szCs w:val="20"/>
        </w:rPr>
        <w:t>, Toronto, ON</w:t>
      </w:r>
    </w:p>
    <w:p w14:paraId="73B0D0E7" w14:textId="2AB620A5" w:rsidR="00111C9B" w:rsidRPr="0091445A" w:rsidRDefault="00870F0B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to Prof</w:t>
      </w:r>
      <w:r w:rsidR="00423A41" w:rsidRPr="0091445A">
        <w:rPr>
          <w:sz w:val="20"/>
          <w:szCs w:val="20"/>
        </w:rPr>
        <w:t xml:space="preserve">essor </w:t>
      </w:r>
      <w:proofErr w:type="spellStart"/>
      <w:r w:rsidR="00423A41" w:rsidRPr="0091445A">
        <w:rPr>
          <w:sz w:val="20"/>
          <w:szCs w:val="20"/>
        </w:rPr>
        <w:t>Ja</w:t>
      </w:r>
      <w:r w:rsidR="00734B39" w:rsidRPr="0091445A">
        <w:rPr>
          <w:sz w:val="20"/>
          <w:szCs w:val="20"/>
        </w:rPr>
        <w:t>rek</w:t>
      </w:r>
      <w:proofErr w:type="spellEnd"/>
      <w:r w:rsidR="00734B39" w:rsidRPr="0091445A">
        <w:rPr>
          <w:sz w:val="20"/>
          <w:szCs w:val="20"/>
        </w:rPr>
        <w:t xml:space="preserve"> </w:t>
      </w:r>
      <w:proofErr w:type="spellStart"/>
      <w:r w:rsidR="00734B39" w:rsidRPr="0091445A">
        <w:rPr>
          <w:sz w:val="20"/>
          <w:szCs w:val="20"/>
        </w:rPr>
        <w:t>Gryz</w:t>
      </w:r>
      <w:proofErr w:type="spellEnd"/>
      <w:r w:rsidRPr="0091445A">
        <w:rPr>
          <w:sz w:val="20"/>
          <w:szCs w:val="20"/>
        </w:rPr>
        <w:t xml:space="preserve"> in “</w:t>
      </w:r>
      <w:r w:rsidR="00734B39" w:rsidRPr="0091445A">
        <w:rPr>
          <w:sz w:val="20"/>
          <w:szCs w:val="20"/>
        </w:rPr>
        <w:t xml:space="preserve">Introduction </w:t>
      </w:r>
      <w:r w:rsidR="00111C9B" w:rsidRPr="0091445A">
        <w:rPr>
          <w:sz w:val="20"/>
          <w:szCs w:val="20"/>
        </w:rPr>
        <w:t>to Database Management Systems</w:t>
      </w:r>
      <w:r w:rsidRPr="0091445A">
        <w:rPr>
          <w:sz w:val="20"/>
          <w:szCs w:val="20"/>
        </w:rPr>
        <w:t>”</w:t>
      </w:r>
      <w:r w:rsidR="008C0E93">
        <w:rPr>
          <w:sz w:val="20"/>
          <w:szCs w:val="20"/>
        </w:rPr>
        <w:tab/>
      </w:r>
      <w:sdt>
        <w:sdtPr>
          <w:rPr>
            <w:rFonts w:hint="eastAsia"/>
            <w:sz w:val="20"/>
            <w:szCs w:val="20"/>
            <w:lang w:eastAsia="zh-CN"/>
          </w:rPr>
          <w:id w:val="1717390716"/>
          <w:placeholder>
            <w:docPart w:val="22A3710ECE774149B41216525D9E441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rFonts w:hint="eastAsia"/>
              <w:sz w:val="20"/>
              <w:szCs w:val="20"/>
              <w:lang w:eastAsia="zh-CN"/>
            </w:rPr>
            <w:t>2017-2018</w:t>
          </w:r>
        </w:sdtContent>
      </w:sdt>
    </w:p>
    <w:p w14:paraId="188F2BC2" w14:textId="7606516A" w:rsidR="00870F0B" w:rsidRPr="0091445A" w:rsidRDefault="00870F0B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478E6D7E" w14:textId="0854B481" w:rsidR="00870F0B" w:rsidRPr="00E73A0A" w:rsidRDefault="00242D8A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Provide</w:t>
      </w:r>
      <w:r w:rsidR="00B01757" w:rsidRPr="00E73A0A">
        <w:rPr>
          <w:sz w:val="20"/>
          <w:szCs w:val="20"/>
        </w:rPr>
        <w:t>d office hours and g</w:t>
      </w:r>
      <w:r w:rsidR="00111C9B" w:rsidRPr="00E73A0A">
        <w:rPr>
          <w:sz w:val="20"/>
          <w:szCs w:val="20"/>
        </w:rPr>
        <w:t>raded</w:t>
      </w:r>
      <w:r w:rsidR="00870F0B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programming project</w:t>
      </w:r>
      <w:r w:rsidR="00A63940" w:rsidRPr="00E73A0A">
        <w:rPr>
          <w:rFonts w:hint="eastAsia"/>
          <w:sz w:val="20"/>
          <w:szCs w:val="20"/>
          <w:lang w:eastAsia="zh-CN"/>
        </w:rPr>
        <w:t>s</w:t>
      </w:r>
      <w:r w:rsidR="00870F0B" w:rsidRPr="00E73A0A">
        <w:rPr>
          <w:sz w:val="20"/>
          <w:szCs w:val="20"/>
        </w:rPr>
        <w:t>.</w:t>
      </w:r>
    </w:p>
    <w:p w14:paraId="10CAB753" w14:textId="3F349BD3" w:rsidR="00FD2C07" w:rsidRPr="00E73A0A" w:rsidRDefault="00FD2C07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rFonts w:hint="eastAsia"/>
          <w:sz w:val="20"/>
          <w:szCs w:val="20"/>
          <w:lang w:eastAsia="zh-CN"/>
        </w:rPr>
        <w:t>York</w:t>
      </w:r>
      <w:r w:rsidRPr="00E73A0A">
        <w:rPr>
          <w:sz w:val="20"/>
          <w:szCs w:val="20"/>
        </w:rPr>
        <w:t xml:space="preserve"> </w:t>
      </w:r>
      <w:r w:rsidR="00A75ECA" w:rsidRPr="00E73A0A">
        <w:rPr>
          <w:sz w:val="20"/>
          <w:szCs w:val="20"/>
        </w:rPr>
        <w:t>University</w:t>
      </w:r>
      <w:r w:rsidRPr="00E73A0A">
        <w:rPr>
          <w:sz w:val="20"/>
          <w:szCs w:val="20"/>
        </w:rPr>
        <w:t>, Toronto, ON</w:t>
      </w:r>
    </w:p>
    <w:p w14:paraId="63C6AC67" w14:textId="50F16401" w:rsidR="00B37416" w:rsidRPr="0091445A" w:rsidRDefault="00FD2C0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</w:t>
      </w:r>
      <w:r w:rsidR="00484BE2" w:rsidRPr="0091445A">
        <w:rPr>
          <w:sz w:val="20"/>
          <w:szCs w:val="20"/>
        </w:rPr>
        <w:t xml:space="preserve">Professor </w:t>
      </w:r>
      <w:proofErr w:type="spellStart"/>
      <w:r w:rsidR="00484BE2" w:rsidRPr="0091445A">
        <w:rPr>
          <w:sz w:val="20"/>
          <w:szCs w:val="20"/>
        </w:rPr>
        <w:t>Uyen</w:t>
      </w:r>
      <w:proofErr w:type="spellEnd"/>
      <w:r w:rsidR="00484BE2" w:rsidRPr="0091445A">
        <w:rPr>
          <w:sz w:val="20"/>
          <w:szCs w:val="20"/>
        </w:rPr>
        <w:t xml:space="preserve"> Trang Nguyen </w:t>
      </w:r>
      <w:r w:rsidRPr="0091445A">
        <w:rPr>
          <w:sz w:val="20"/>
          <w:szCs w:val="20"/>
        </w:rPr>
        <w:t>in “</w:t>
      </w:r>
      <w:r w:rsidR="00484BE2" w:rsidRPr="0091445A">
        <w:rPr>
          <w:sz w:val="20"/>
          <w:szCs w:val="20"/>
        </w:rPr>
        <w:t>Software Tools</w:t>
      </w:r>
      <w:r w:rsidRPr="0091445A">
        <w:rPr>
          <w:sz w:val="20"/>
          <w:szCs w:val="20"/>
        </w:rPr>
        <w:t xml:space="preserve"> (</w:t>
      </w:r>
      <w:r w:rsidR="00A31261" w:rsidRPr="0091445A">
        <w:rPr>
          <w:sz w:val="20"/>
          <w:szCs w:val="20"/>
        </w:rPr>
        <w:t>C language</w:t>
      </w:r>
      <w:r w:rsidRPr="0091445A">
        <w:rPr>
          <w:sz w:val="20"/>
          <w:szCs w:val="20"/>
        </w:rPr>
        <w:t>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614361055"/>
          <w:placeholder>
            <w:docPart w:val="9B756AF03D024304AA35D584E3523DE9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2017</w:t>
          </w:r>
        </w:sdtContent>
      </w:sdt>
    </w:p>
    <w:p w14:paraId="4BE7AB11" w14:textId="61DAC63A" w:rsidR="00FD2C07" w:rsidRPr="0091445A" w:rsidRDefault="00FD2C0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(Undergraduate)</w:t>
      </w:r>
    </w:p>
    <w:p w14:paraId="119A82B2" w14:textId="02E9D411" w:rsidR="00FD2C07" w:rsidRPr="00E73A0A" w:rsidRDefault="00FD2C0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work.</w:t>
      </w:r>
    </w:p>
    <w:p w14:paraId="1A266F5A" w14:textId="77777777" w:rsidR="00CF6A0C" w:rsidRPr="00E73A0A" w:rsidRDefault="00CF6A0C" w:rsidP="008C0E93">
      <w:pPr>
        <w:pStyle w:val="Location"/>
        <w:ind w:right="2272"/>
        <w:rPr>
          <w:rFonts w:eastAsiaTheme="minorEastAsia"/>
          <w:sz w:val="20"/>
          <w:szCs w:val="20"/>
          <w:lang w:eastAsia="zh-CN"/>
        </w:rPr>
      </w:pPr>
      <w:r w:rsidRPr="00E73A0A">
        <w:rPr>
          <w:sz w:val="20"/>
          <w:szCs w:val="20"/>
        </w:rPr>
        <w:t>University of Toronto, Toronto, ON</w:t>
      </w:r>
    </w:p>
    <w:p w14:paraId="294B0B23" w14:textId="71955DCA" w:rsidR="006B3C27" w:rsidRDefault="00CF6A0C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Teaching Assistant – in “Computer Organization (Verilog)”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69"/>
          <w:placeholder>
            <w:docPart w:val="3098915732744BFDB9120496968BB8E5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2016</w:t>
          </w:r>
        </w:sdtContent>
      </w:sdt>
    </w:p>
    <w:p w14:paraId="4F8A9959" w14:textId="4F566C6D" w:rsidR="005C4339" w:rsidRPr="0091445A" w:rsidRDefault="00CF6A0C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</w:t>
      </w:r>
      <w:r w:rsidR="0035254B" w:rsidRPr="0091445A">
        <w:rPr>
          <w:sz w:val="20"/>
          <w:szCs w:val="20"/>
        </w:rPr>
        <w:t>Undergraduate</w:t>
      </w:r>
      <w:r w:rsidRPr="0091445A">
        <w:rPr>
          <w:sz w:val="20"/>
          <w:szCs w:val="20"/>
        </w:rPr>
        <w:t>)</w:t>
      </w:r>
    </w:p>
    <w:p w14:paraId="1329DA61" w14:textId="77777777" w:rsidR="005C4339" w:rsidRPr="00E73A0A" w:rsidRDefault="00CF6A0C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labs and graded written work, including final exam papers.</w:t>
      </w:r>
    </w:p>
    <w:p w14:paraId="47AB760F" w14:textId="77777777" w:rsidR="00CF6A0C" w:rsidRPr="00E73A0A" w:rsidRDefault="00CF6A0C" w:rsidP="008C0E93">
      <w:pPr>
        <w:pStyle w:val="Location"/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University of Toronto, Toronto, ON</w:t>
      </w:r>
    </w:p>
    <w:p w14:paraId="17DCE77B" w14:textId="441DCAEA" w:rsidR="00D45297" w:rsidRPr="0091445A" w:rsidRDefault="00D45297" w:rsidP="008C0E93">
      <w:pPr>
        <w:pStyle w:val="JobTitle"/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 xml:space="preserve">Teaching Assistant – to Professor Eric </w:t>
      </w:r>
      <w:proofErr w:type="spellStart"/>
      <w:r w:rsidRPr="0091445A">
        <w:rPr>
          <w:sz w:val="20"/>
          <w:szCs w:val="20"/>
        </w:rPr>
        <w:t>Hehner</w:t>
      </w:r>
      <w:proofErr w:type="spellEnd"/>
      <w:r w:rsidRPr="0091445A">
        <w:rPr>
          <w:sz w:val="20"/>
          <w:szCs w:val="20"/>
        </w:rPr>
        <w:t xml:space="preserve"> in “Formal Methods in Software Design”</w:t>
      </w:r>
      <w:r w:rsidR="008C0E93"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275215274"/>
          <w:placeholder>
            <w:docPart w:val="D56893A0A9BB482C85C4DF7F005DC3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C0E93" w:rsidRPr="0091445A">
            <w:rPr>
              <w:sz w:val="20"/>
              <w:szCs w:val="20"/>
            </w:rPr>
            <w:t>2015</w:t>
          </w:r>
        </w:sdtContent>
      </w:sdt>
    </w:p>
    <w:p w14:paraId="10A91ED8" w14:textId="26CAAE72" w:rsidR="00D45297" w:rsidRPr="0091445A" w:rsidRDefault="00D45297" w:rsidP="008C0E93">
      <w:pPr>
        <w:pStyle w:val="JobTitle"/>
        <w:tabs>
          <w:tab w:val="clear" w:pos="7560"/>
        </w:tabs>
        <w:ind w:right="2272"/>
        <w:rPr>
          <w:sz w:val="20"/>
          <w:szCs w:val="20"/>
        </w:rPr>
      </w:pPr>
      <w:r w:rsidRPr="0091445A">
        <w:rPr>
          <w:sz w:val="20"/>
          <w:szCs w:val="20"/>
        </w:rPr>
        <w:t>(Undergraduate and Graduate)</w:t>
      </w:r>
      <w:r w:rsidRPr="0091445A">
        <w:rPr>
          <w:sz w:val="20"/>
          <w:szCs w:val="20"/>
        </w:rPr>
        <w:tab/>
      </w:r>
    </w:p>
    <w:p w14:paraId="4311110C" w14:textId="77777777" w:rsidR="00D45297" w:rsidRPr="00E73A0A" w:rsidRDefault="00D45297" w:rsidP="00111C74">
      <w:pPr>
        <w:pStyle w:val="SpaceAfter"/>
        <w:tabs>
          <w:tab w:val="clear" w:pos="7560"/>
        </w:tabs>
        <w:ind w:right="2272"/>
        <w:rPr>
          <w:sz w:val="20"/>
          <w:szCs w:val="20"/>
        </w:rPr>
      </w:pPr>
      <w:r w:rsidRPr="00E73A0A">
        <w:rPr>
          <w:sz w:val="20"/>
          <w:szCs w:val="20"/>
        </w:rPr>
        <w:t>Met with students in weekly tutorials and graded written work.</w:t>
      </w:r>
    </w:p>
    <w:p w14:paraId="0AD3576D" w14:textId="77777777" w:rsidR="005C4339" w:rsidRPr="00DC4AB6" w:rsidRDefault="00266636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PUBLICATIONS AND PAPERS</w:t>
      </w:r>
    </w:p>
    <w:p w14:paraId="070CDC11" w14:textId="57E02BC7" w:rsidR="001A7796" w:rsidRDefault="00B661F4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B32764">
        <w:rPr>
          <w:b/>
          <w:sz w:val="20"/>
          <w:szCs w:val="20"/>
        </w:rPr>
        <w:t>Bao Xin Chen</w:t>
      </w:r>
    </w:p>
    <w:p w14:paraId="4DFC491C" w14:textId="128831DC" w:rsidR="00B661F4" w:rsidRDefault="00CB575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</w:t>
      </w:r>
      <w:r w:rsidR="008B6746" w:rsidRPr="008B6746">
        <w:rPr>
          <w:i/>
          <w:sz w:val="20"/>
          <w:szCs w:val="20"/>
        </w:rPr>
        <w:t>Real-time Online Human Tracking with a Stereo Camera for Person-Following Robots</w:t>
      </w:r>
      <w:r w:rsidRPr="00232F16">
        <w:rPr>
          <w:i/>
          <w:sz w:val="20"/>
          <w:szCs w:val="20"/>
        </w:rPr>
        <w:t>"</w:t>
      </w:r>
    </w:p>
    <w:p w14:paraId="1E27E77A" w14:textId="2AEC6B94" w:rsidR="00F650F9" w:rsidRPr="00F650F9" w:rsidRDefault="006C1F9E" w:rsidP="002E629F">
      <w:pPr>
        <w:pStyle w:val="SpaceAfter"/>
        <w:tabs>
          <w:tab w:val="clear" w:pos="7560"/>
        </w:tabs>
        <w:spacing w:after="0"/>
        <w:ind w:left="450" w:right="855"/>
        <w:rPr>
          <w:bCs/>
          <w:iCs/>
          <w:sz w:val="20"/>
          <w:szCs w:val="20"/>
        </w:rPr>
      </w:pPr>
      <w:r w:rsidRPr="006C1F9E">
        <w:rPr>
          <w:bCs/>
          <w:iCs/>
          <w:sz w:val="20"/>
          <w:szCs w:val="20"/>
        </w:rPr>
        <w:t xml:space="preserve">Committee: Prof. John K. </w:t>
      </w:r>
      <w:proofErr w:type="spellStart"/>
      <w:r w:rsidRPr="006C1F9E">
        <w:rPr>
          <w:bCs/>
          <w:iCs/>
          <w:sz w:val="20"/>
          <w:szCs w:val="20"/>
        </w:rPr>
        <w:t>Tsostso</w:t>
      </w:r>
      <w:proofErr w:type="spellEnd"/>
      <w:r w:rsidRPr="006C1F9E">
        <w:rPr>
          <w:bCs/>
          <w:iCs/>
          <w:sz w:val="20"/>
          <w:szCs w:val="20"/>
        </w:rPr>
        <w:t>, Prof. Michael Brown, and Prof. George Z.H. Zhu</w:t>
      </w:r>
    </w:p>
    <w:p w14:paraId="6B547985" w14:textId="6ED77F67" w:rsidR="00B661F4" w:rsidRPr="00B32764" w:rsidRDefault="00CB575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32764">
        <w:rPr>
          <w:sz w:val="20"/>
          <w:szCs w:val="20"/>
        </w:rPr>
        <w:t>Master’s thesis, 2019</w:t>
      </w:r>
      <w:r w:rsidR="00B32764" w:rsidRPr="00B32764">
        <w:rPr>
          <w:sz w:val="20"/>
          <w:szCs w:val="20"/>
        </w:rPr>
        <w:t xml:space="preserve"> (Computer Science &amp; Engineering </w:t>
      </w:r>
      <w:r w:rsidR="00B32764" w:rsidRPr="008B6746">
        <w:rPr>
          <w:b/>
          <w:bCs/>
          <w:sz w:val="20"/>
          <w:szCs w:val="20"/>
        </w:rPr>
        <w:t>Outstanding Thesis</w:t>
      </w:r>
      <w:r w:rsidR="00B16C06">
        <w:rPr>
          <w:b/>
          <w:bCs/>
          <w:sz w:val="20"/>
          <w:szCs w:val="20"/>
        </w:rPr>
        <w:t xml:space="preserve"> award</w:t>
      </w:r>
      <w:r w:rsidR="00B32764" w:rsidRPr="00B32764">
        <w:rPr>
          <w:sz w:val="20"/>
          <w:szCs w:val="20"/>
        </w:rPr>
        <w:t>)</w:t>
      </w:r>
    </w:p>
    <w:p w14:paraId="569DB3C1" w14:textId="6A4F80CB" w:rsidR="00960263" w:rsidRPr="00232F16" w:rsidRDefault="0096026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232F16">
        <w:rPr>
          <w:b/>
          <w:sz w:val="20"/>
          <w:szCs w:val="20"/>
        </w:rPr>
        <w:t>Bao Xin Chen</w:t>
      </w:r>
      <w:r w:rsidRPr="00232F16">
        <w:rPr>
          <w:bCs/>
          <w:sz w:val="20"/>
          <w:szCs w:val="20"/>
        </w:rPr>
        <w:t xml:space="preserve"> and John K. Tsotsos</w:t>
      </w:r>
    </w:p>
    <w:p w14:paraId="7B05CBC0" w14:textId="77777777" w:rsidR="00960263" w:rsidRPr="00232F16" w:rsidRDefault="0096026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232F16">
        <w:rPr>
          <w:i/>
          <w:sz w:val="20"/>
          <w:szCs w:val="20"/>
        </w:rPr>
        <w:t>"Fast Visual Object Tracking using Ellipse Fitting for Rotated Bounding Boxes"</w:t>
      </w:r>
    </w:p>
    <w:p w14:paraId="28668062" w14:textId="77777777" w:rsidR="00960263" w:rsidRPr="00232F16" w:rsidRDefault="0096026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232F16">
        <w:rPr>
          <w:sz w:val="20"/>
          <w:szCs w:val="20"/>
        </w:rPr>
        <w:t>in International Conference on Computer Vision (ICCV) Workshop,</w:t>
      </w:r>
      <w:r>
        <w:rPr>
          <w:sz w:val="20"/>
          <w:szCs w:val="20"/>
        </w:rPr>
        <w:t xml:space="preserve"> IEEE,</w:t>
      </w:r>
      <w:r w:rsidRPr="00232F16">
        <w:rPr>
          <w:sz w:val="20"/>
          <w:szCs w:val="20"/>
        </w:rPr>
        <w:t xml:space="preserve"> 2019.</w:t>
      </w:r>
    </w:p>
    <w:p w14:paraId="19512B33" w14:textId="77777777" w:rsidR="003851FF" w:rsidRPr="003851FF" w:rsidRDefault="003851FF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3851FF">
        <w:rPr>
          <w:bCs/>
          <w:sz w:val="20"/>
          <w:szCs w:val="20"/>
        </w:rPr>
        <w:t xml:space="preserve">Xing Zhao, Manos </w:t>
      </w:r>
      <w:proofErr w:type="spellStart"/>
      <w:r w:rsidRPr="003851FF">
        <w:rPr>
          <w:bCs/>
          <w:sz w:val="20"/>
          <w:szCs w:val="20"/>
        </w:rPr>
        <w:t>Papagelis</w:t>
      </w:r>
      <w:proofErr w:type="spellEnd"/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Aijun</w:t>
      </w:r>
      <w:proofErr w:type="spellEnd"/>
      <w:r w:rsidRPr="003851FF">
        <w:rPr>
          <w:bCs/>
          <w:sz w:val="20"/>
          <w:szCs w:val="20"/>
        </w:rPr>
        <w:t xml:space="preserve"> An, </w:t>
      </w:r>
      <w:r w:rsidRPr="003851FF">
        <w:rPr>
          <w:b/>
          <w:sz w:val="20"/>
          <w:szCs w:val="20"/>
        </w:rPr>
        <w:t>Bao Xin Chen</w:t>
      </w:r>
      <w:r w:rsidRPr="003851FF">
        <w:rPr>
          <w:bCs/>
          <w:sz w:val="20"/>
          <w:szCs w:val="20"/>
        </w:rPr>
        <w:t xml:space="preserve">, </w:t>
      </w:r>
      <w:proofErr w:type="spellStart"/>
      <w:r w:rsidRPr="003851FF">
        <w:rPr>
          <w:bCs/>
          <w:sz w:val="20"/>
          <w:szCs w:val="20"/>
        </w:rPr>
        <w:t>Junfeng</w:t>
      </w:r>
      <w:proofErr w:type="spellEnd"/>
      <w:r w:rsidRPr="003851FF">
        <w:rPr>
          <w:bCs/>
          <w:sz w:val="20"/>
          <w:szCs w:val="20"/>
        </w:rPr>
        <w:t xml:space="preserve"> Liu, and </w:t>
      </w:r>
      <w:proofErr w:type="spellStart"/>
      <w:r w:rsidRPr="003851FF">
        <w:rPr>
          <w:bCs/>
          <w:sz w:val="20"/>
          <w:szCs w:val="20"/>
        </w:rPr>
        <w:t>Yonggang</w:t>
      </w:r>
      <w:proofErr w:type="spellEnd"/>
      <w:r w:rsidRPr="003851FF">
        <w:rPr>
          <w:bCs/>
          <w:sz w:val="20"/>
          <w:szCs w:val="20"/>
        </w:rPr>
        <w:t xml:space="preserve"> Hu</w:t>
      </w:r>
    </w:p>
    <w:p w14:paraId="59F308AF" w14:textId="77777777" w:rsidR="003851FF" w:rsidRPr="003851FF" w:rsidRDefault="003851FF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3851FF">
        <w:rPr>
          <w:i/>
          <w:sz w:val="20"/>
          <w:szCs w:val="20"/>
        </w:rPr>
        <w:t>"Elastic Bulk Synchronous Parallel for Distributed Deep Learning"</w:t>
      </w:r>
    </w:p>
    <w:p w14:paraId="11420D15" w14:textId="1C1E3841" w:rsidR="003851FF" w:rsidRPr="003851FF" w:rsidRDefault="003851FF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3851FF">
        <w:rPr>
          <w:sz w:val="20"/>
          <w:szCs w:val="20"/>
        </w:rPr>
        <w:t xml:space="preserve">in 19th International Conference on Data Mining (ICDM), </w:t>
      </w:r>
      <w:r w:rsidR="008D2E49">
        <w:rPr>
          <w:sz w:val="20"/>
          <w:szCs w:val="20"/>
        </w:rPr>
        <w:t xml:space="preserve">IEEE, </w:t>
      </w:r>
      <w:r w:rsidRPr="003851FF">
        <w:rPr>
          <w:sz w:val="20"/>
          <w:szCs w:val="20"/>
        </w:rPr>
        <w:t>2019.</w:t>
      </w:r>
      <w:r w:rsidR="0082449D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82449D" w:rsidRPr="0082449D">
        <w:rPr>
          <w:b/>
          <w:bCs/>
          <w:sz w:val="20"/>
          <w:szCs w:val="20"/>
        </w:rPr>
        <w:t>ral</w:t>
      </w:r>
      <w:r w:rsidR="0082449D">
        <w:rPr>
          <w:sz w:val="20"/>
          <w:szCs w:val="20"/>
        </w:rPr>
        <w:t>)</w:t>
      </w:r>
    </w:p>
    <w:p w14:paraId="590FB067" w14:textId="4CA24B3A" w:rsidR="00BE50DC" w:rsidRPr="00C6697B" w:rsidRDefault="00BE50D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bCs/>
          <w:sz w:val="20"/>
          <w:szCs w:val="20"/>
        </w:rPr>
      </w:pPr>
      <w:r w:rsidRPr="00C6697B">
        <w:rPr>
          <w:bCs/>
          <w:sz w:val="20"/>
          <w:szCs w:val="20"/>
        </w:rPr>
        <w:t xml:space="preserve">Xing Zhao, </w:t>
      </w:r>
      <w:proofErr w:type="spellStart"/>
      <w:r w:rsidRPr="00C6697B">
        <w:rPr>
          <w:bCs/>
          <w:sz w:val="20"/>
          <w:szCs w:val="20"/>
        </w:rPr>
        <w:t>Aijun</w:t>
      </w:r>
      <w:proofErr w:type="spellEnd"/>
      <w:r w:rsidRPr="00C6697B">
        <w:rPr>
          <w:bCs/>
          <w:sz w:val="20"/>
          <w:szCs w:val="20"/>
        </w:rPr>
        <w:t xml:space="preserve"> An, </w:t>
      </w:r>
      <w:proofErr w:type="spellStart"/>
      <w:r w:rsidRPr="00C6697B">
        <w:rPr>
          <w:bCs/>
          <w:sz w:val="20"/>
          <w:szCs w:val="20"/>
        </w:rPr>
        <w:t>Junfeng</w:t>
      </w:r>
      <w:proofErr w:type="spellEnd"/>
      <w:r w:rsidRPr="00C6697B">
        <w:rPr>
          <w:bCs/>
          <w:sz w:val="20"/>
          <w:szCs w:val="20"/>
        </w:rPr>
        <w:t xml:space="preserve"> Liu, and </w:t>
      </w:r>
      <w:r w:rsidRPr="00C6697B">
        <w:rPr>
          <w:b/>
          <w:sz w:val="20"/>
          <w:szCs w:val="20"/>
        </w:rPr>
        <w:t>Bao Xin Chen</w:t>
      </w:r>
    </w:p>
    <w:p w14:paraId="49EF4ADD" w14:textId="77777777" w:rsidR="00BE50DC" w:rsidRPr="00C6697B" w:rsidRDefault="00BE50D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C6697B">
        <w:rPr>
          <w:i/>
          <w:sz w:val="20"/>
          <w:szCs w:val="20"/>
        </w:rPr>
        <w:t>"Dynamic Stale Synchronous Parallel Distributed Training for Deep Learning"</w:t>
      </w:r>
    </w:p>
    <w:p w14:paraId="4843CABB" w14:textId="7373B8FD" w:rsidR="00BF4A1D" w:rsidRPr="00BF4A1D" w:rsidRDefault="00BE50D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BE50DC">
        <w:rPr>
          <w:sz w:val="20"/>
          <w:szCs w:val="20"/>
        </w:rPr>
        <w:t>in 39th International Conference on Distributed Computing Systems (ICDCS), IEEE, 2019, pp. 1508-1517.</w:t>
      </w:r>
      <w:r w:rsidR="00AD2426">
        <w:rPr>
          <w:sz w:val="20"/>
          <w:szCs w:val="20"/>
        </w:rPr>
        <w:t xml:space="preserve"> (</w:t>
      </w:r>
      <w:r w:rsidR="009F1E57">
        <w:rPr>
          <w:b/>
          <w:bCs/>
          <w:sz w:val="20"/>
          <w:szCs w:val="20"/>
        </w:rPr>
        <w:t>O</w:t>
      </w:r>
      <w:r w:rsidR="00AD2426" w:rsidRPr="00AD2426">
        <w:rPr>
          <w:b/>
          <w:bCs/>
          <w:sz w:val="20"/>
          <w:szCs w:val="20"/>
        </w:rPr>
        <w:t>ral</w:t>
      </w:r>
      <w:r w:rsidR="00AD2426">
        <w:rPr>
          <w:sz w:val="20"/>
          <w:szCs w:val="20"/>
        </w:rPr>
        <w:t>)</w:t>
      </w:r>
    </w:p>
    <w:p w14:paraId="6EB153E8" w14:textId="03394CCB" w:rsidR="003A05B1" w:rsidRPr="00E73A0A" w:rsidRDefault="0086051E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0" w:tgtFrame="_blank" w:history="1">
        <w:r w:rsidRPr="00E73A0A">
          <w:rPr>
            <w:sz w:val="20"/>
            <w:szCs w:val="20"/>
          </w:rPr>
          <w:t>Raghavender Sahdev</w:t>
        </w:r>
      </w:hyperlink>
      <w:r w:rsidRPr="00E73A0A">
        <w:rPr>
          <w:sz w:val="20"/>
          <w:szCs w:val="20"/>
        </w:rPr>
        <w:t>, Dekun Wu, Xing Zhao,</w:t>
      </w:r>
      <w:r w:rsidR="001B2004" w:rsidRPr="00E73A0A">
        <w:rPr>
          <w:sz w:val="20"/>
          <w:szCs w:val="20"/>
        </w:rPr>
        <w:t xml:space="preserve"> </w:t>
      </w:r>
      <w:hyperlink r:id="rId11" w:tgtFrame="_blank" w:history="1">
        <w:r w:rsidRPr="00E73A0A">
          <w:rPr>
            <w:sz w:val="20"/>
            <w:szCs w:val="20"/>
          </w:rPr>
          <w:t xml:space="preserve">Manos </w:t>
        </w:r>
        <w:proofErr w:type="spellStart"/>
        <w:r w:rsidRPr="00E73A0A">
          <w:rPr>
            <w:sz w:val="20"/>
            <w:szCs w:val="20"/>
          </w:rPr>
          <w:t>Papagelis</w:t>
        </w:r>
        <w:proofErr w:type="spellEnd"/>
      </w:hyperlink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2" w:tgtFrame="_blank" w:history="1">
        <w:r w:rsidRPr="00E73A0A">
          <w:rPr>
            <w:sz w:val="20"/>
            <w:szCs w:val="20"/>
          </w:rPr>
          <w:t>John K. Tsotsos</w:t>
        </w:r>
      </w:hyperlink>
    </w:p>
    <w:p w14:paraId="15F49D3F" w14:textId="33BCD7D8" w:rsidR="003A05B1" w:rsidRPr="00E73A0A" w:rsidRDefault="0086051E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lastRenderedPageBreak/>
        <w:t>"Scene Classification in Indoor Environments for Robots using Word Embeddings"</w:t>
      </w:r>
    </w:p>
    <w:p w14:paraId="218812A4" w14:textId="04D4AE7F" w:rsidR="00FC6497" w:rsidRPr="00E73A0A" w:rsidRDefault="00EF29B1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 xml:space="preserve">In </w:t>
      </w:r>
      <w:r w:rsidR="00871E4D" w:rsidRPr="00871E4D">
        <w:rPr>
          <w:sz w:val="20"/>
          <w:szCs w:val="20"/>
        </w:rPr>
        <w:t>International Conference on Robotics and Automation (ICRA) Workshop,</w:t>
      </w:r>
      <w:r w:rsidR="00452D26">
        <w:rPr>
          <w:sz w:val="20"/>
          <w:szCs w:val="20"/>
        </w:rPr>
        <w:t xml:space="preserve"> IEEE,</w:t>
      </w:r>
      <w:r w:rsidR="00871E4D" w:rsidRPr="00871E4D">
        <w:rPr>
          <w:sz w:val="20"/>
          <w:szCs w:val="20"/>
        </w:rPr>
        <w:t xml:space="preserve"> 2018</w:t>
      </w:r>
      <w:r w:rsidR="0086051E" w:rsidRPr="00E73A0A">
        <w:rPr>
          <w:sz w:val="20"/>
          <w:szCs w:val="20"/>
        </w:rPr>
        <w:t>.</w:t>
      </w:r>
    </w:p>
    <w:p w14:paraId="60B31D4C" w14:textId="580380EC" w:rsidR="003A05B1" w:rsidRPr="00E73A0A" w:rsidRDefault="001A7182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hyperlink r:id="rId13" w:tgtFrame="_blank" w:history="1">
        <w:r w:rsidR="004F2C9C" w:rsidRPr="00E73A0A">
          <w:rPr>
            <w:sz w:val="20"/>
            <w:szCs w:val="20"/>
          </w:rPr>
          <w:t>Raghavender Sahdev</w:t>
        </w:r>
      </w:hyperlink>
      <w:r w:rsidR="004F2C9C" w:rsidRPr="00E73A0A">
        <w:rPr>
          <w:sz w:val="20"/>
          <w:szCs w:val="20"/>
        </w:rPr>
        <w:t>, </w:t>
      </w:r>
      <w:r w:rsidR="004F2C9C" w:rsidRPr="00E73A0A">
        <w:rPr>
          <w:b/>
          <w:sz w:val="20"/>
          <w:szCs w:val="20"/>
        </w:rPr>
        <w:t>Bao Xin Chen</w:t>
      </w:r>
      <w:r w:rsidR="004F2C9C"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4" w:tgtFrame="_blank" w:history="1">
        <w:r w:rsidR="004F2C9C" w:rsidRPr="00E73A0A">
          <w:rPr>
            <w:sz w:val="20"/>
            <w:szCs w:val="20"/>
          </w:rPr>
          <w:t>John K. Tsotsos</w:t>
        </w:r>
      </w:hyperlink>
    </w:p>
    <w:p w14:paraId="690495D6" w14:textId="77777777" w:rsidR="001B2004" w:rsidRPr="00791FB0" w:rsidRDefault="004F2C9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"Indoor Localization in Dynamic Human Environments using Visual Odometry and Global Pose Refinement"</w:t>
      </w:r>
    </w:p>
    <w:p w14:paraId="373E3A7E" w14:textId="4DE51933" w:rsidR="005C4339" w:rsidRPr="00E73A0A" w:rsidRDefault="004F2C9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C</w:t>
      </w:r>
      <w:r w:rsidRPr="00E73A0A">
        <w:rPr>
          <w:sz w:val="20"/>
          <w:szCs w:val="20"/>
        </w:rPr>
        <w:t>omputer and Robot Vision (CRV), 2018 15th Conference on, IEEE, 2018, pp. 360-367.</w:t>
      </w:r>
    </w:p>
    <w:p w14:paraId="607820DD" w14:textId="2629BFCA" w:rsidR="001B2004" w:rsidRPr="00E73A0A" w:rsidRDefault="00195793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5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6" w:tgtFrame="_blank" w:history="1">
        <w:r w:rsidRPr="00E73A0A">
          <w:rPr>
            <w:sz w:val="20"/>
            <w:szCs w:val="20"/>
          </w:rPr>
          <w:t>John K. Tsotsos</w:t>
        </w:r>
      </w:hyperlink>
    </w:p>
    <w:p w14:paraId="1B6A72F9" w14:textId="77777777" w:rsidR="001B2004" w:rsidRPr="00791FB0" w:rsidRDefault="00195793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791FB0">
        <w:rPr>
          <w:i/>
          <w:sz w:val="20"/>
          <w:szCs w:val="20"/>
        </w:rPr>
        <w:t>"</w:t>
      </w:r>
      <w:hyperlink r:id="rId17" w:tgtFrame="_blank" w:history="1">
        <w:r w:rsidRPr="00791FB0">
          <w:rPr>
            <w:i/>
            <w:sz w:val="20"/>
            <w:szCs w:val="20"/>
          </w:rPr>
          <w:t>Integrating Stereo Vision with a CNN Tracker for a Person-Following Robot</w:t>
        </w:r>
      </w:hyperlink>
      <w:r w:rsidRPr="00791FB0">
        <w:rPr>
          <w:i/>
          <w:sz w:val="20"/>
          <w:szCs w:val="20"/>
        </w:rPr>
        <w:t>"</w:t>
      </w:r>
    </w:p>
    <w:p w14:paraId="4234B08B" w14:textId="31273E14" w:rsidR="005C4339" w:rsidRPr="00E73A0A" w:rsidRDefault="00195793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>11th International Conference on Computer Vision Systems (ICVS), Springer, 2017, pp. 300-313.</w:t>
      </w:r>
      <w:r w:rsidR="00534789" w:rsidRPr="00E73A0A">
        <w:rPr>
          <w:sz w:val="20"/>
          <w:szCs w:val="20"/>
        </w:rPr>
        <w:t xml:space="preserve"> (</w:t>
      </w:r>
      <w:r w:rsidR="00CF45C6">
        <w:rPr>
          <w:b/>
          <w:sz w:val="20"/>
          <w:szCs w:val="20"/>
        </w:rPr>
        <w:t>O</w:t>
      </w:r>
      <w:r w:rsidR="00534789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Paper Finalist</w:t>
      </w:r>
      <w:r w:rsidR="00534789" w:rsidRPr="00E73A0A">
        <w:rPr>
          <w:sz w:val="20"/>
          <w:szCs w:val="20"/>
        </w:rPr>
        <w:t>)</w:t>
      </w:r>
    </w:p>
    <w:p w14:paraId="472FE0C3" w14:textId="7C41460E" w:rsidR="000F4269" w:rsidRPr="00E73A0A" w:rsidRDefault="0060388C" w:rsidP="002E629F">
      <w:pPr>
        <w:pStyle w:val="SpaceAfter"/>
        <w:numPr>
          <w:ilvl w:val="0"/>
          <w:numId w:val="5"/>
        </w:numPr>
        <w:tabs>
          <w:tab w:val="clear" w:pos="7560"/>
        </w:tabs>
        <w:spacing w:after="0"/>
        <w:ind w:left="450" w:right="855" w:hanging="162"/>
        <w:rPr>
          <w:sz w:val="20"/>
          <w:szCs w:val="20"/>
        </w:rPr>
      </w:pPr>
      <w:r w:rsidRPr="00E73A0A">
        <w:rPr>
          <w:b/>
          <w:sz w:val="20"/>
          <w:szCs w:val="20"/>
        </w:rPr>
        <w:t>Bao Xin Chen</w:t>
      </w:r>
      <w:r w:rsidR="00750DAC">
        <w:rPr>
          <w:b/>
          <w:sz w:val="20"/>
          <w:szCs w:val="20"/>
        </w:rPr>
        <w:t>*</w:t>
      </w:r>
      <w:r w:rsidRPr="00E73A0A">
        <w:rPr>
          <w:sz w:val="20"/>
          <w:szCs w:val="20"/>
        </w:rPr>
        <w:t>,</w:t>
      </w:r>
      <w:r w:rsidR="001B2004" w:rsidRPr="00E73A0A">
        <w:rPr>
          <w:sz w:val="20"/>
          <w:szCs w:val="20"/>
        </w:rPr>
        <w:t xml:space="preserve"> </w:t>
      </w:r>
      <w:hyperlink r:id="rId18" w:tgtFrame="_blank" w:history="1">
        <w:r w:rsidRPr="00E73A0A">
          <w:rPr>
            <w:sz w:val="20"/>
            <w:szCs w:val="20"/>
          </w:rPr>
          <w:t>Raghavender Sahdev</w:t>
        </w:r>
      </w:hyperlink>
      <w:r w:rsidR="00750DAC">
        <w:rPr>
          <w:sz w:val="20"/>
          <w:szCs w:val="20"/>
        </w:rPr>
        <w:t>*</w:t>
      </w:r>
      <w:r w:rsidRPr="00E73A0A">
        <w:rPr>
          <w:sz w:val="20"/>
          <w:szCs w:val="20"/>
        </w:rPr>
        <w:t>, and</w:t>
      </w:r>
      <w:r w:rsidR="001B2004" w:rsidRPr="00E73A0A">
        <w:rPr>
          <w:sz w:val="20"/>
          <w:szCs w:val="20"/>
        </w:rPr>
        <w:t xml:space="preserve"> </w:t>
      </w:r>
      <w:hyperlink r:id="rId19" w:tgtFrame="_blank" w:history="1">
        <w:r w:rsidRPr="00E73A0A">
          <w:rPr>
            <w:sz w:val="20"/>
            <w:szCs w:val="20"/>
          </w:rPr>
          <w:t>John K. Tsotsos</w:t>
        </w:r>
      </w:hyperlink>
    </w:p>
    <w:p w14:paraId="6A773E56" w14:textId="77777777" w:rsidR="000F4269" w:rsidRPr="00E73A0A" w:rsidRDefault="0060388C" w:rsidP="002E629F">
      <w:pPr>
        <w:pStyle w:val="SpaceAfter"/>
        <w:tabs>
          <w:tab w:val="clear" w:pos="7560"/>
        </w:tabs>
        <w:spacing w:after="0"/>
        <w:ind w:left="450" w:right="855"/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"</w:t>
      </w:r>
      <w:hyperlink r:id="rId20" w:tgtFrame="_blank" w:history="1">
        <w:r w:rsidRPr="00E73A0A">
          <w:rPr>
            <w:i/>
            <w:sz w:val="20"/>
            <w:szCs w:val="20"/>
          </w:rPr>
          <w:t>Person Following Robot Using Selected Online Ada-Boosting with Stereo Camera</w:t>
        </w:r>
      </w:hyperlink>
      <w:r w:rsidRPr="00E73A0A">
        <w:rPr>
          <w:i/>
          <w:sz w:val="20"/>
          <w:szCs w:val="20"/>
        </w:rPr>
        <w:t>"</w:t>
      </w:r>
    </w:p>
    <w:p w14:paraId="2797B97E" w14:textId="1CA42039" w:rsidR="005C4339" w:rsidRDefault="0060388C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 w:rsidRPr="00E73A0A">
        <w:rPr>
          <w:sz w:val="20"/>
          <w:szCs w:val="20"/>
        </w:rPr>
        <w:t>in</w:t>
      </w:r>
      <w:r w:rsidR="001B2004" w:rsidRPr="00E73A0A">
        <w:rPr>
          <w:sz w:val="20"/>
          <w:szCs w:val="20"/>
        </w:rPr>
        <w:t xml:space="preserve"> </w:t>
      </w:r>
      <w:r w:rsidRPr="00E73A0A">
        <w:rPr>
          <w:sz w:val="20"/>
          <w:szCs w:val="20"/>
        </w:rPr>
        <w:t xml:space="preserve">Computer and Robot Vision (CRV), 2017 14th Conference on, IEEE, 2017, pp. 48-55. </w:t>
      </w:r>
      <w:r w:rsidR="00D843DE" w:rsidRPr="00E73A0A">
        <w:rPr>
          <w:sz w:val="20"/>
          <w:szCs w:val="20"/>
        </w:rPr>
        <w:t>(</w:t>
      </w:r>
      <w:r w:rsidR="00CF45C6">
        <w:rPr>
          <w:b/>
          <w:sz w:val="20"/>
          <w:szCs w:val="20"/>
        </w:rPr>
        <w:t>O</w:t>
      </w:r>
      <w:r w:rsidR="003C4847" w:rsidRPr="00E73A0A">
        <w:rPr>
          <w:b/>
          <w:sz w:val="20"/>
          <w:szCs w:val="20"/>
        </w:rPr>
        <w:t>ral</w:t>
      </w:r>
      <w:r w:rsidR="005F6EC2">
        <w:rPr>
          <w:b/>
          <w:sz w:val="20"/>
          <w:szCs w:val="20"/>
        </w:rPr>
        <w:t>)</w:t>
      </w:r>
      <w:r w:rsidR="00C33DEA">
        <w:rPr>
          <w:b/>
          <w:sz w:val="20"/>
          <w:szCs w:val="20"/>
        </w:rPr>
        <w:t xml:space="preserve"> </w:t>
      </w:r>
      <w:r w:rsidR="005F6EC2">
        <w:rPr>
          <w:b/>
          <w:sz w:val="20"/>
          <w:szCs w:val="20"/>
        </w:rPr>
        <w:t>(</w:t>
      </w:r>
      <w:r w:rsidR="00C33DEA">
        <w:rPr>
          <w:b/>
          <w:sz w:val="20"/>
          <w:szCs w:val="20"/>
        </w:rPr>
        <w:t>Best Robotics Paper</w:t>
      </w:r>
      <w:r w:rsidR="00D843DE" w:rsidRPr="00E73A0A">
        <w:rPr>
          <w:sz w:val="20"/>
          <w:szCs w:val="20"/>
        </w:rPr>
        <w:t>)</w:t>
      </w:r>
    </w:p>
    <w:p w14:paraId="25F086C0" w14:textId="25806A84" w:rsidR="00750DAC" w:rsidRPr="00E73A0A" w:rsidRDefault="002D0E58" w:rsidP="002E629F">
      <w:pPr>
        <w:pStyle w:val="SpaceAfter"/>
        <w:tabs>
          <w:tab w:val="clear" w:pos="7560"/>
        </w:tabs>
        <w:ind w:left="450" w:right="855"/>
        <w:rPr>
          <w:sz w:val="20"/>
          <w:szCs w:val="20"/>
        </w:rPr>
      </w:pPr>
      <w:r>
        <w:rPr>
          <w:sz w:val="20"/>
          <w:szCs w:val="20"/>
        </w:rPr>
        <w:t>* denote as equal contribution</w:t>
      </w:r>
    </w:p>
    <w:p w14:paraId="4F0AF002" w14:textId="69E2FAA3" w:rsidR="005C4339" w:rsidRPr="00DC4AB6" w:rsidRDefault="00FF32CB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Courses</w:t>
      </w:r>
    </w:p>
    <w:p w14:paraId="56CE7494" w14:textId="10852129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Machine Learning:</w:t>
      </w:r>
    </w:p>
    <w:p w14:paraId="71A661F4" w14:textId="2AFEE6E4" w:rsidR="005C4339" w:rsidRPr="00E73A0A" w:rsidRDefault="00FF32C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Machine Learning and Data Mining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7E2FE2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89124D" w:rsidRPr="00E73A0A">
        <w:rPr>
          <w:sz w:val="20"/>
          <w:szCs w:val="20"/>
        </w:rPr>
        <w:t>P</w:t>
      </w:r>
      <w:r w:rsidR="00F87E62" w:rsidRPr="00E73A0A">
        <w:rPr>
          <w:sz w:val="20"/>
          <w:szCs w:val="20"/>
        </w:rPr>
        <w:t>rof</w:t>
      </w:r>
      <w:r w:rsidR="00A03BE3">
        <w:rPr>
          <w:sz w:val="20"/>
          <w:szCs w:val="20"/>
        </w:rPr>
        <w:t>.</w:t>
      </w:r>
      <w:r w:rsidR="00F87E62" w:rsidRPr="00E73A0A">
        <w:rPr>
          <w:sz w:val="20"/>
          <w:szCs w:val="20"/>
        </w:rPr>
        <w:t xml:space="preserve"> Raquel Urtasun</w:t>
      </w:r>
    </w:p>
    <w:p w14:paraId="1708B6B1" w14:textId="0F144376" w:rsidR="005C4339" w:rsidRPr="00E73A0A" w:rsidRDefault="007E2FE2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Probabilistic Learning and Reasoning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03AC7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903AC7" w:rsidRPr="00E73A0A">
        <w:rPr>
          <w:sz w:val="20"/>
          <w:szCs w:val="20"/>
        </w:rPr>
        <w:t xml:space="preserve"> </w:t>
      </w:r>
      <w:r w:rsidR="008D6427" w:rsidRPr="00E73A0A">
        <w:rPr>
          <w:sz w:val="20"/>
          <w:szCs w:val="20"/>
        </w:rPr>
        <w:t xml:space="preserve">Richard </w:t>
      </w:r>
      <w:proofErr w:type="spellStart"/>
      <w:r w:rsidR="008D6427" w:rsidRPr="00E73A0A">
        <w:rPr>
          <w:sz w:val="20"/>
          <w:szCs w:val="20"/>
        </w:rPr>
        <w:t>Zemel</w:t>
      </w:r>
      <w:proofErr w:type="spellEnd"/>
    </w:p>
    <w:p w14:paraId="7B0B7FD6" w14:textId="7B010EF4" w:rsidR="006837EF" w:rsidRPr="00E73A0A" w:rsidRDefault="006837E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Neural Networks and Machine Learning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9A7BA3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37B06E7E" w14:textId="12DD7038" w:rsidR="003835BC" w:rsidRPr="00E73A0A" w:rsidRDefault="003835B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Computer Vision:</w:t>
      </w:r>
    </w:p>
    <w:p w14:paraId="5426CBA4" w14:textId="21C1A05C" w:rsidR="003835BC" w:rsidRPr="00E73A0A" w:rsidRDefault="00661825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</w:t>
      </w:r>
      <w:r w:rsidR="00B41B37" w:rsidRPr="00E73A0A">
        <w:rPr>
          <w:sz w:val="20"/>
          <w:szCs w:val="20"/>
        </w:rPr>
        <w:t xml:space="preserve">to </w:t>
      </w:r>
      <w:r w:rsidR="003835BC" w:rsidRPr="00E73A0A">
        <w:rPr>
          <w:sz w:val="20"/>
          <w:szCs w:val="20"/>
        </w:rPr>
        <w:t>Visual Computing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3</w:t>
      </w:r>
      <w:r w:rsidR="000F6172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D529FF">
        <w:rPr>
          <w:sz w:val="20"/>
          <w:szCs w:val="20"/>
        </w:rPr>
        <w:t xml:space="preserve">Mr. </w:t>
      </w:r>
      <w:r w:rsidR="000D7D8B" w:rsidRPr="00E73A0A">
        <w:rPr>
          <w:sz w:val="20"/>
          <w:szCs w:val="20"/>
        </w:rPr>
        <w:t xml:space="preserve">Michael </w:t>
      </w:r>
      <w:proofErr w:type="spellStart"/>
      <w:r w:rsidR="000D7D8B" w:rsidRPr="00E73A0A">
        <w:rPr>
          <w:sz w:val="20"/>
          <w:szCs w:val="20"/>
        </w:rPr>
        <w:t>Guerzhoy</w:t>
      </w:r>
      <w:proofErr w:type="spellEnd"/>
    </w:p>
    <w:p w14:paraId="18637A61" w14:textId="396AD20D" w:rsidR="00614038" w:rsidRPr="00E73A0A" w:rsidRDefault="00B41B37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3835BC" w:rsidRPr="00E73A0A">
        <w:rPr>
          <w:sz w:val="20"/>
          <w:szCs w:val="20"/>
        </w:rPr>
        <w:t>Image Understanding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>Undergrad 4</w:t>
      </w:r>
      <w:r w:rsidR="000F6172" w:rsidRPr="000F6172">
        <w:rPr>
          <w:sz w:val="20"/>
          <w:szCs w:val="20"/>
          <w:vertAlign w:val="superscript"/>
        </w:rPr>
        <w:t>th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835BC" w:rsidRPr="00E73A0A">
        <w:rPr>
          <w:sz w:val="20"/>
          <w:szCs w:val="20"/>
        </w:rPr>
        <w:t>A+</w:t>
      </w:r>
      <w:r w:rsidR="002D0E58">
        <w:rPr>
          <w:sz w:val="20"/>
          <w:szCs w:val="20"/>
        </w:rPr>
        <w:t xml:space="preserve"> (</w:t>
      </w:r>
      <w:r w:rsidR="0035106D" w:rsidRPr="0035106D">
        <w:rPr>
          <w:b/>
          <w:sz w:val="20"/>
          <w:szCs w:val="20"/>
        </w:rPr>
        <w:t>T</w:t>
      </w:r>
      <w:r w:rsidR="002D0E58" w:rsidRPr="0035106D">
        <w:rPr>
          <w:b/>
          <w:sz w:val="20"/>
          <w:szCs w:val="20"/>
        </w:rPr>
        <w:t>op 1</w:t>
      </w:r>
      <w:r w:rsidR="002D0E58">
        <w:rPr>
          <w:sz w:val="20"/>
          <w:szCs w:val="20"/>
        </w:rPr>
        <w:t>)</w:t>
      </w:r>
      <w:r w:rsidR="004060C9" w:rsidRPr="00E73A0A">
        <w:rPr>
          <w:sz w:val="20"/>
          <w:szCs w:val="20"/>
        </w:rPr>
        <w:tab/>
      </w:r>
      <w:r w:rsidR="000D7D8B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4920A1" w:rsidRPr="00E73A0A">
        <w:rPr>
          <w:sz w:val="20"/>
          <w:szCs w:val="20"/>
        </w:rPr>
        <w:t xml:space="preserve"> Sanja Fidler</w:t>
      </w:r>
    </w:p>
    <w:p w14:paraId="1E32BC5C" w14:textId="33910963" w:rsidR="00614038" w:rsidRPr="00E73A0A" w:rsidRDefault="00E0270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Artificial Intelligence:</w:t>
      </w:r>
    </w:p>
    <w:p w14:paraId="5E21F9E6" w14:textId="4060333F" w:rsidR="00E0270E" w:rsidRPr="00E73A0A" w:rsidRDefault="00D11F9E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  <w:lang w:eastAsia="zh-CN"/>
        </w:rPr>
      </w:pPr>
      <w:r w:rsidRPr="00E73A0A">
        <w:rPr>
          <w:sz w:val="20"/>
          <w:szCs w:val="20"/>
        </w:rPr>
        <w:t xml:space="preserve">Introduction to Artificial </w:t>
      </w:r>
      <w:r w:rsidR="00366933" w:rsidRPr="00E73A0A">
        <w:rPr>
          <w:sz w:val="20"/>
          <w:szCs w:val="20"/>
        </w:rPr>
        <w:t>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Undergrad </w:t>
      </w:r>
      <w:r w:rsidR="00C0053E">
        <w:rPr>
          <w:sz w:val="20"/>
          <w:szCs w:val="20"/>
        </w:rPr>
        <w:t>3</w:t>
      </w:r>
      <w:r w:rsidR="00C0053E" w:rsidRPr="000F6172">
        <w:rPr>
          <w:sz w:val="20"/>
          <w:szCs w:val="20"/>
          <w:vertAlign w:val="superscript"/>
        </w:rPr>
        <w:t>rd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366933"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2D1C9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6A4289" w:rsidRPr="00E73A0A">
        <w:rPr>
          <w:sz w:val="20"/>
          <w:szCs w:val="20"/>
        </w:rPr>
        <w:t xml:space="preserve"> </w:t>
      </w:r>
      <w:proofErr w:type="spellStart"/>
      <w:r w:rsidR="006A4289" w:rsidRPr="00E73A0A">
        <w:rPr>
          <w:sz w:val="20"/>
          <w:szCs w:val="20"/>
        </w:rPr>
        <w:t>Fa</w:t>
      </w:r>
      <w:r w:rsidR="00B25F6A" w:rsidRPr="00E73A0A">
        <w:rPr>
          <w:sz w:val="20"/>
          <w:szCs w:val="20"/>
        </w:rPr>
        <w:t>hiem</w:t>
      </w:r>
      <w:proofErr w:type="spellEnd"/>
      <w:r w:rsidR="00B25F6A" w:rsidRPr="00E73A0A">
        <w:rPr>
          <w:sz w:val="20"/>
          <w:szCs w:val="20"/>
        </w:rPr>
        <w:t xml:space="preserve"> Bacchus</w:t>
      </w:r>
    </w:p>
    <w:p w14:paraId="39DD0282" w14:textId="5D7E347C" w:rsidR="00614038" w:rsidRPr="00E73A0A" w:rsidRDefault="002F514B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Embodied Intelligence</w:t>
      </w:r>
      <w:r w:rsidR="0037659C">
        <w:rPr>
          <w:sz w:val="20"/>
          <w:szCs w:val="20"/>
        </w:rPr>
        <w:tab/>
      </w:r>
      <w:r w:rsidR="000F6172">
        <w:rPr>
          <w:sz w:val="20"/>
          <w:szCs w:val="20"/>
        </w:rPr>
        <w:t xml:space="preserve">Grad </w:t>
      </w:r>
      <w:r w:rsidR="00C0053E">
        <w:rPr>
          <w:sz w:val="20"/>
          <w:szCs w:val="20"/>
        </w:rPr>
        <w:t>2</w:t>
      </w:r>
      <w:r w:rsidR="00C0053E" w:rsidRPr="000F6172">
        <w:rPr>
          <w:sz w:val="20"/>
          <w:szCs w:val="20"/>
          <w:vertAlign w:val="superscript"/>
        </w:rPr>
        <w:t>nd</w:t>
      </w:r>
      <w:r w:rsidR="000F6172">
        <w:rPr>
          <w:sz w:val="20"/>
          <w:szCs w:val="20"/>
        </w:rPr>
        <w:t xml:space="preserve"> </w:t>
      </w:r>
      <w:proofErr w:type="spellStart"/>
      <w:r w:rsidR="000F6172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9D0A2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721B4C" w:rsidRPr="00E73A0A">
        <w:rPr>
          <w:sz w:val="20"/>
          <w:szCs w:val="20"/>
        </w:rPr>
        <w:t xml:space="preserve"> John K. Tsotsos</w:t>
      </w:r>
    </w:p>
    <w:p w14:paraId="5ACB8112" w14:textId="39B9DA57" w:rsidR="00614038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Robotic:</w:t>
      </w:r>
    </w:p>
    <w:p w14:paraId="5E90BF62" w14:textId="0314C15C" w:rsidR="0002535F" w:rsidRPr="00E73A0A" w:rsidRDefault="00614038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20"/>
        <w:rPr>
          <w:sz w:val="20"/>
          <w:szCs w:val="20"/>
        </w:rPr>
      </w:pPr>
      <w:r w:rsidRPr="00E73A0A">
        <w:rPr>
          <w:sz w:val="20"/>
          <w:szCs w:val="20"/>
        </w:rPr>
        <w:t>Introduction to Robotics</w:t>
      </w:r>
      <w:r w:rsidR="0037659C">
        <w:rPr>
          <w:sz w:val="20"/>
          <w:szCs w:val="20"/>
        </w:rPr>
        <w:tab/>
      </w:r>
      <w:r w:rsidR="00C0053E">
        <w:rPr>
          <w:sz w:val="20"/>
          <w:szCs w:val="20"/>
        </w:rPr>
        <w:t>Grad 1</w:t>
      </w:r>
      <w:r w:rsidR="00C0053E" w:rsidRPr="000F6172">
        <w:rPr>
          <w:sz w:val="20"/>
          <w:szCs w:val="20"/>
          <w:vertAlign w:val="superscript"/>
        </w:rPr>
        <w:t>st</w:t>
      </w:r>
      <w:r w:rsidR="00C0053E">
        <w:rPr>
          <w:sz w:val="20"/>
          <w:szCs w:val="20"/>
        </w:rPr>
        <w:t xml:space="preserve"> </w:t>
      </w:r>
      <w:proofErr w:type="spellStart"/>
      <w:r w:rsidR="00C0053E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46417" w:rsidRPr="00E73A0A">
        <w:rPr>
          <w:sz w:val="20"/>
          <w:szCs w:val="20"/>
        </w:rPr>
        <w:t xml:space="preserve"> Burton Ma</w:t>
      </w:r>
    </w:p>
    <w:p w14:paraId="2CFA24BA" w14:textId="70048BB0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i/>
          <w:sz w:val="20"/>
          <w:szCs w:val="20"/>
        </w:rPr>
      </w:pPr>
      <w:r w:rsidRPr="00E73A0A">
        <w:rPr>
          <w:i/>
          <w:sz w:val="20"/>
          <w:szCs w:val="20"/>
        </w:rPr>
        <w:t>Other</w:t>
      </w:r>
      <w:r w:rsidR="00FB6E94" w:rsidRPr="00E73A0A">
        <w:rPr>
          <w:i/>
          <w:sz w:val="20"/>
          <w:szCs w:val="20"/>
        </w:rPr>
        <w:t>s</w:t>
      </w:r>
      <w:r w:rsidRPr="00E73A0A">
        <w:rPr>
          <w:i/>
          <w:sz w:val="20"/>
          <w:szCs w:val="20"/>
        </w:rPr>
        <w:t>:</w:t>
      </w:r>
    </w:p>
    <w:p w14:paraId="724666A0" w14:textId="250E319C" w:rsidR="0002535F" w:rsidRPr="00E73A0A" w:rsidRDefault="0002535F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>Data Analysis and Visualization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Grad 2</w:t>
      </w:r>
      <w:r w:rsidR="00A961E1" w:rsidRPr="000F6172">
        <w:rPr>
          <w:sz w:val="20"/>
          <w:szCs w:val="20"/>
          <w:vertAlign w:val="superscript"/>
        </w:rPr>
        <w:t>nd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B10FA7" w:rsidRPr="00E73A0A">
        <w:rPr>
          <w:sz w:val="20"/>
          <w:szCs w:val="20"/>
        </w:rPr>
        <w:t xml:space="preserve"> Manos </w:t>
      </w:r>
      <w:proofErr w:type="spellStart"/>
      <w:r w:rsidR="00B10FA7" w:rsidRPr="00E73A0A">
        <w:rPr>
          <w:sz w:val="20"/>
          <w:szCs w:val="20"/>
        </w:rPr>
        <w:t>Papagelis</w:t>
      </w:r>
      <w:proofErr w:type="spellEnd"/>
    </w:p>
    <w:p w14:paraId="4500BF97" w14:textId="2C91F8FA" w:rsidR="00E50670" w:rsidRDefault="00E50670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91445A">
        <w:rPr>
          <w:sz w:val="20"/>
          <w:szCs w:val="20"/>
        </w:rPr>
        <w:t>Formal Methods in Software Design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>
        <w:rPr>
          <w:sz w:val="20"/>
          <w:szCs w:val="20"/>
        </w:rPr>
        <w:tab/>
        <w:t>A+ (</w:t>
      </w:r>
      <w:r w:rsidRPr="002E487B">
        <w:rPr>
          <w:b/>
          <w:bCs/>
          <w:sz w:val="20"/>
          <w:szCs w:val="20"/>
        </w:rPr>
        <w:t>Top 1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91445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Pr="0091445A">
        <w:rPr>
          <w:sz w:val="20"/>
          <w:szCs w:val="20"/>
        </w:rPr>
        <w:t xml:space="preserve"> Eric </w:t>
      </w:r>
      <w:proofErr w:type="spellStart"/>
      <w:r w:rsidRPr="0091445A">
        <w:rPr>
          <w:sz w:val="20"/>
          <w:szCs w:val="20"/>
        </w:rPr>
        <w:t>Hehner</w:t>
      </w:r>
      <w:proofErr w:type="spellEnd"/>
    </w:p>
    <w:p w14:paraId="549A7E23" w14:textId="77095759" w:rsidR="00F009CA" w:rsidRPr="00E73A0A" w:rsidRDefault="0033729C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rPr>
          <w:sz w:val="20"/>
          <w:szCs w:val="20"/>
        </w:rPr>
      </w:pPr>
      <w:r w:rsidRPr="00E73A0A">
        <w:rPr>
          <w:sz w:val="20"/>
          <w:szCs w:val="20"/>
        </w:rPr>
        <w:t xml:space="preserve">Introduction to </w:t>
      </w:r>
      <w:r w:rsidR="00F009CA" w:rsidRPr="00E73A0A">
        <w:rPr>
          <w:sz w:val="20"/>
          <w:szCs w:val="20"/>
        </w:rPr>
        <w:t>Computer Networks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3</w:t>
      </w:r>
      <w:r w:rsidR="00A961E1" w:rsidRPr="000F6172">
        <w:rPr>
          <w:sz w:val="20"/>
          <w:szCs w:val="20"/>
          <w:vertAlign w:val="superscript"/>
        </w:rPr>
        <w:t>rd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="00F009CA"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515C4B" w:rsidRPr="00E73A0A">
        <w:rPr>
          <w:sz w:val="20"/>
          <w:szCs w:val="20"/>
        </w:rPr>
        <w:t xml:space="preserve"> </w:t>
      </w:r>
      <w:r w:rsidR="00FB3DDB" w:rsidRPr="00E73A0A">
        <w:rPr>
          <w:sz w:val="20"/>
          <w:szCs w:val="20"/>
        </w:rPr>
        <w:t xml:space="preserve">Peter </w:t>
      </w:r>
      <w:proofErr w:type="spellStart"/>
      <w:r w:rsidR="00FB3DDB" w:rsidRPr="00E73A0A">
        <w:rPr>
          <w:sz w:val="20"/>
          <w:szCs w:val="20"/>
        </w:rPr>
        <w:t>Marbach</w:t>
      </w:r>
      <w:proofErr w:type="spellEnd"/>
    </w:p>
    <w:p w14:paraId="35DD6E69" w14:textId="3C68EAF1" w:rsidR="006D3094" w:rsidRPr="00E73A0A" w:rsidRDefault="00F009CA" w:rsidP="0037659C">
      <w:pPr>
        <w:pStyle w:val="NormalBodyText"/>
        <w:tabs>
          <w:tab w:val="clear" w:pos="7560"/>
          <w:tab w:val="left" w:pos="3686"/>
          <w:tab w:val="left" w:pos="5529"/>
          <w:tab w:val="left" w:pos="6804"/>
        </w:tabs>
        <w:spacing w:after="160"/>
        <w:rPr>
          <w:sz w:val="20"/>
          <w:szCs w:val="20"/>
        </w:rPr>
      </w:pPr>
      <w:r w:rsidRPr="00E73A0A">
        <w:rPr>
          <w:sz w:val="20"/>
          <w:szCs w:val="20"/>
        </w:rPr>
        <w:t>Computer Network</w:t>
      </w:r>
      <w:r w:rsidR="00BA01AA" w:rsidRPr="00E73A0A">
        <w:rPr>
          <w:sz w:val="20"/>
          <w:szCs w:val="20"/>
        </w:rPr>
        <w:t>s</w:t>
      </w:r>
      <w:r w:rsidR="0037659C">
        <w:rPr>
          <w:sz w:val="20"/>
          <w:szCs w:val="20"/>
        </w:rPr>
        <w:tab/>
      </w:r>
      <w:r w:rsidR="00A961E1">
        <w:rPr>
          <w:sz w:val="20"/>
          <w:szCs w:val="20"/>
        </w:rPr>
        <w:t>Undergrad 4</w:t>
      </w:r>
      <w:r w:rsidR="00A961E1" w:rsidRPr="000F6172">
        <w:rPr>
          <w:sz w:val="20"/>
          <w:szCs w:val="20"/>
          <w:vertAlign w:val="superscript"/>
        </w:rPr>
        <w:t>th</w:t>
      </w:r>
      <w:r w:rsidR="00A961E1">
        <w:rPr>
          <w:sz w:val="20"/>
          <w:szCs w:val="20"/>
        </w:rPr>
        <w:t xml:space="preserve"> </w:t>
      </w:r>
      <w:proofErr w:type="spellStart"/>
      <w:r w:rsidR="00A961E1">
        <w:rPr>
          <w:sz w:val="20"/>
          <w:szCs w:val="20"/>
        </w:rPr>
        <w:t>yr</w:t>
      </w:r>
      <w:proofErr w:type="spellEnd"/>
      <w:r w:rsidR="007F1FBA" w:rsidRPr="00E73A0A">
        <w:rPr>
          <w:sz w:val="20"/>
          <w:szCs w:val="20"/>
        </w:rPr>
        <w:tab/>
      </w:r>
      <w:r w:rsidRPr="00E73A0A">
        <w:rPr>
          <w:sz w:val="20"/>
          <w:szCs w:val="20"/>
        </w:rPr>
        <w:t>A+</w:t>
      </w:r>
      <w:r w:rsidR="004060C9" w:rsidRPr="00E73A0A">
        <w:rPr>
          <w:sz w:val="20"/>
          <w:szCs w:val="20"/>
        </w:rPr>
        <w:tab/>
      </w:r>
      <w:r w:rsidR="00721B4C" w:rsidRPr="00E73A0A">
        <w:rPr>
          <w:sz w:val="20"/>
          <w:szCs w:val="20"/>
        </w:rPr>
        <w:t>Prof</w:t>
      </w:r>
      <w:r w:rsidR="00A03BE3">
        <w:rPr>
          <w:sz w:val="20"/>
          <w:szCs w:val="20"/>
        </w:rPr>
        <w:t>.</w:t>
      </w:r>
      <w:r w:rsidR="00FB3DDB" w:rsidRPr="00E73A0A">
        <w:rPr>
          <w:sz w:val="20"/>
          <w:szCs w:val="20"/>
        </w:rPr>
        <w:t xml:space="preserve"> </w:t>
      </w:r>
      <w:r w:rsidR="00DF03C9" w:rsidRPr="00E73A0A">
        <w:rPr>
          <w:sz w:val="20"/>
          <w:szCs w:val="20"/>
        </w:rPr>
        <w:t>Ya</w:t>
      </w:r>
      <w:r w:rsidR="009C3F9A" w:rsidRPr="00E73A0A">
        <w:rPr>
          <w:sz w:val="20"/>
          <w:szCs w:val="20"/>
        </w:rPr>
        <w:t xml:space="preserve">shar </w:t>
      </w:r>
      <w:proofErr w:type="spellStart"/>
      <w:r w:rsidR="009C3F9A" w:rsidRPr="00E73A0A">
        <w:rPr>
          <w:sz w:val="20"/>
          <w:szCs w:val="20"/>
        </w:rPr>
        <w:t>Ganjali</w:t>
      </w:r>
      <w:proofErr w:type="spellEnd"/>
    </w:p>
    <w:p w14:paraId="2ED413DD" w14:textId="4CBD8250" w:rsidR="006D3094" w:rsidRPr="00DC4AB6" w:rsidRDefault="00567EF6" w:rsidP="006D3094">
      <w:pPr>
        <w:pStyle w:val="SectionHeading"/>
        <w:rPr>
          <w:b/>
          <w:sz w:val="20"/>
          <w:szCs w:val="20"/>
        </w:rPr>
      </w:pPr>
      <w:r w:rsidRPr="00DC4AB6">
        <w:rPr>
          <w:b/>
          <w:sz w:val="20"/>
          <w:szCs w:val="20"/>
        </w:rPr>
        <w:t>Technical skills</w:t>
      </w:r>
    </w:p>
    <w:p w14:paraId="2C9459CC" w14:textId="183078CD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Programming:</w:t>
      </w:r>
      <w:r w:rsidRPr="00E73A0A">
        <w:rPr>
          <w:sz w:val="20"/>
          <w:szCs w:val="20"/>
        </w:rPr>
        <w:t xml:space="preserve"> C</w:t>
      </w:r>
      <w:r w:rsidR="00A92521" w:rsidRPr="00E73A0A">
        <w:rPr>
          <w:sz w:val="20"/>
          <w:szCs w:val="20"/>
        </w:rPr>
        <w:t>, C</w:t>
      </w:r>
      <w:r w:rsidRPr="00E73A0A">
        <w:rPr>
          <w:sz w:val="20"/>
          <w:szCs w:val="20"/>
        </w:rPr>
        <w:t>++, Shell, Python</w:t>
      </w:r>
      <w:r w:rsidR="00966F15">
        <w:rPr>
          <w:sz w:val="20"/>
          <w:szCs w:val="20"/>
        </w:rPr>
        <w:t xml:space="preserve">, </w:t>
      </w:r>
      <w:r w:rsidR="00966F15" w:rsidRPr="00E73A0A">
        <w:rPr>
          <w:sz w:val="20"/>
          <w:szCs w:val="20"/>
        </w:rPr>
        <w:t>Java</w:t>
      </w:r>
      <w:r w:rsidR="00966F15">
        <w:rPr>
          <w:sz w:val="20"/>
          <w:szCs w:val="20"/>
        </w:rPr>
        <w:t>, JavaScript</w:t>
      </w:r>
    </w:p>
    <w:p w14:paraId="28869952" w14:textId="76DB6F80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Machine Learning Tools:</w:t>
      </w:r>
      <w:r w:rsidRPr="00E73A0A">
        <w:rPr>
          <w:sz w:val="20"/>
          <w:szCs w:val="20"/>
        </w:rPr>
        <w:t xml:space="preserve"> </w:t>
      </w:r>
      <w:proofErr w:type="spellStart"/>
      <w:r w:rsidRPr="00E73A0A">
        <w:rPr>
          <w:sz w:val="20"/>
          <w:szCs w:val="20"/>
        </w:rPr>
        <w:t>Pytorch</w:t>
      </w:r>
      <w:proofErr w:type="spellEnd"/>
      <w:r w:rsidRPr="00E73A0A">
        <w:rPr>
          <w:sz w:val="20"/>
          <w:szCs w:val="20"/>
        </w:rPr>
        <w:t xml:space="preserve">, </w:t>
      </w:r>
      <w:proofErr w:type="spellStart"/>
      <w:r w:rsidRPr="00E73A0A">
        <w:rPr>
          <w:sz w:val="20"/>
          <w:szCs w:val="20"/>
        </w:rPr>
        <w:t>Tensorflow</w:t>
      </w:r>
      <w:proofErr w:type="spellEnd"/>
    </w:p>
    <w:p w14:paraId="3CCE6889" w14:textId="77777777" w:rsidR="00567EF6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Computer Vision Tools:</w:t>
      </w:r>
      <w:r w:rsidRPr="00E73A0A">
        <w:rPr>
          <w:sz w:val="20"/>
          <w:szCs w:val="20"/>
        </w:rPr>
        <w:t xml:space="preserve"> OpenCV</w:t>
      </w:r>
    </w:p>
    <w:p w14:paraId="1A3999F5" w14:textId="2F638D94" w:rsidR="006D3094" w:rsidRPr="00E73A0A" w:rsidRDefault="00567EF6" w:rsidP="00DC4AB6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Robotics:</w:t>
      </w:r>
      <w:r w:rsidRPr="00E73A0A">
        <w:rPr>
          <w:sz w:val="20"/>
          <w:szCs w:val="20"/>
        </w:rPr>
        <w:t xml:space="preserve"> ROS</w:t>
      </w:r>
      <w:r w:rsidR="00C87CE9">
        <w:rPr>
          <w:sz w:val="20"/>
          <w:szCs w:val="20"/>
        </w:rPr>
        <w:t>, Nvidia Drive AGX</w:t>
      </w:r>
    </w:p>
    <w:p w14:paraId="0A7622F8" w14:textId="3172FBE0" w:rsidR="00567EF6" w:rsidRDefault="00567EF6" w:rsidP="005374C2">
      <w:pPr>
        <w:pStyle w:val="NormalBodyText"/>
        <w:tabs>
          <w:tab w:val="clear" w:pos="7560"/>
          <w:tab w:val="left" w:pos="3420"/>
          <w:tab w:val="left" w:pos="4320"/>
        </w:tabs>
        <w:spacing w:after="80"/>
        <w:rPr>
          <w:sz w:val="20"/>
          <w:szCs w:val="20"/>
        </w:rPr>
      </w:pPr>
      <w:r w:rsidRPr="00E73A0A">
        <w:rPr>
          <w:i/>
          <w:sz w:val="20"/>
          <w:szCs w:val="20"/>
        </w:rPr>
        <w:t>Data Analysis:</w:t>
      </w:r>
      <w:r w:rsidRPr="00E73A0A">
        <w:rPr>
          <w:sz w:val="20"/>
          <w:szCs w:val="20"/>
        </w:rPr>
        <w:t xml:space="preserve"> MATLAB</w:t>
      </w:r>
    </w:p>
    <w:p w14:paraId="5037A055" w14:textId="081094D2" w:rsidR="005374C2" w:rsidRPr="00E73A0A" w:rsidRDefault="005374C2" w:rsidP="0071029C">
      <w:pPr>
        <w:pStyle w:val="NormalBodyText"/>
        <w:tabs>
          <w:tab w:val="clear" w:pos="7560"/>
          <w:tab w:val="left" w:pos="3420"/>
          <w:tab w:val="left" w:pos="4320"/>
        </w:tabs>
        <w:spacing w:after="160"/>
        <w:rPr>
          <w:sz w:val="20"/>
          <w:szCs w:val="20"/>
        </w:rPr>
      </w:pPr>
      <w:r>
        <w:rPr>
          <w:i/>
          <w:sz w:val="20"/>
          <w:szCs w:val="20"/>
        </w:rPr>
        <w:t>The most frequent IED:</w:t>
      </w:r>
      <w:r>
        <w:rPr>
          <w:sz w:val="20"/>
          <w:szCs w:val="20"/>
        </w:rPr>
        <w:t xml:space="preserve"> Note</w:t>
      </w:r>
      <w:r w:rsidR="00490431">
        <w:rPr>
          <w:sz w:val="20"/>
          <w:szCs w:val="20"/>
        </w:rPr>
        <w:t>p</w:t>
      </w:r>
      <w:r>
        <w:rPr>
          <w:sz w:val="20"/>
          <w:szCs w:val="20"/>
        </w:rPr>
        <w:t>ad++</w:t>
      </w:r>
      <w:r w:rsidR="00403316">
        <w:rPr>
          <w:sz w:val="20"/>
          <w:szCs w:val="20"/>
        </w:rPr>
        <w:t xml:space="preserve"> on Windows</w:t>
      </w:r>
      <w:r w:rsidR="001A2A2A">
        <w:rPr>
          <w:sz w:val="20"/>
          <w:szCs w:val="20"/>
        </w:rPr>
        <w:t>, Kate</w:t>
      </w:r>
      <w:r w:rsidR="00403316">
        <w:rPr>
          <w:sz w:val="20"/>
          <w:szCs w:val="20"/>
        </w:rPr>
        <w:t xml:space="preserve"> on Ubuntu</w:t>
      </w:r>
    </w:p>
    <w:sectPr w:rsidR="005374C2" w:rsidRPr="00E73A0A" w:rsidSect="003F6352">
      <w:head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C7F97" w14:textId="77777777" w:rsidR="001A7182" w:rsidRDefault="001A7182">
      <w:pPr>
        <w:spacing w:line="240" w:lineRule="auto"/>
      </w:pPr>
      <w:r>
        <w:separator/>
      </w:r>
    </w:p>
  </w:endnote>
  <w:endnote w:type="continuationSeparator" w:id="0">
    <w:p w14:paraId="257A8018" w14:textId="77777777" w:rsidR="001A7182" w:rsidRDefault="001A7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F8F5B" w14:textId="77777777" w:rsidR="001A7182" w:rsidRDefault="001A7182">
      <w:pPr>
        <w:spacing w:line="240" w:lineRule="auto"/>
      </w:pPr>
      <w:r>
        <w:separator/>
      </w:r>
    </w:p>
  </w:footnote>
  <w:footnote w:type="continuationSeparator" w:id="0">
    <w:p w14:paraId="04F604F4" w14:textId="77777777" w:rsidR="001A7182" w:rsidRDefault="001A7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DFF8F" w14:textId="0413FC25" w:rsidR="005C4339" w:rsidRDefault="001A7182" w:rsidP="00040E8A">
    <w:pPr>
      <w:pStyle w:val="YourName"/>
      <w:tabs>
        <w:tab w:val="clear" w:pos="8640"/>
        <w:tab w:val="center" w:pos="4678"/>
        <w:tab w:val="right" w:pos="9356"/>
      </w:tabs>
    </w:pPr>
    <w:sdt>
      <w:sdtPr>
        <w:alias w:val="Author"/>
        <w:id w:val="25244219"/>
        <w:placeholder>
          <w:docPart w:val="633C929E1EED4291B050E77513DC439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3998">
          <w:t>Bao Xin Chen</w:t>
        </w:r>
      </w:sdtContent>
    </w:sdt>
    <w:r w:rsidR="00266636">
      <w:tab/>
    </w:r>
    <w:hyperlink r:id="rId1" w:history="1">
      <w:r w:rsidR="00040E8A" w:rsidRPr="00040E8A">
        <w:rPr>
          <w:rStyle w:val="Hyperlink"/>
          <w:caps w:val="0"/>
        </w:rPr>
        <w:t>https://baoxinchen.github.io/</w:t>
      </w:r>
    </w:hyperlink>
    <w:r w:rsidR="00040E8A">
      <w:tab/>
    </w:r>
    <w:r w:rsidR="00266636">
      <w:t xml:space="preserve">Page </w:t>
    </w:r>
    <w:r w:rsidR="00266636">
      <w:fldChar w:fldCharType="begin"/>
    </w:r>
    <w:r w:rsidR="00266636">
      <w:instrText xml:space="preserve"> PAGE   \* MERGEFORMAT </w:instrText>
    </w:r>
    <w:r w:rsidR="00266636">
      <w:fldChar w:fldCharType="separate"/>
    </w:r>
    <w:r w:rsidR="00266636">
      <w:rPr>
        <w:noProof/>
      </w:rPr>
      <w:t>2</w:t>
    </w:r>
    <w:r w:rsidR="0026663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1E6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307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0C233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F4CA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A96B34"/>
    <w:multiLevelType w:val="hybridMultilevel"/>
    <w:tmpl w:val="27543BC6"/>
    <w:lvl w:ilvl="0" w:tplc="777C348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68" w:hanging="360"/>
      </w:pPr>
    </w:lvl>
    <w:lvl w:ilvl="2" w:tplc="1009001B" w:tentative="1">
      <w:start w:val="1"/>
      <w:numFmt w:val="lowerRoman"/>
      <w:lvlText w:val="%3."/>
      <w:lvlJc w:val="right"/>
      <w:pPr>
        <w:ind w:left="2088" w:hanging="180"/>
      </w:pPr>
    </w:lvl>
    <w:lvl w:ilvl="3" w:tplc="1009000F" w:tentative="1">
      <w:start w:val="1"/>
      <w:numFmt w:val="decimal"/>
      <w:lvlText w:val="%4."/>
      <w:lvlJc w:val="left"/>
      <w:pPr>
        <w:ind w:left="2808" w:hanging="360"/>
      </w:pPr>
    </w:lvl>
    <w:lvl w:ilvl="4" w:tplc="10090019" w:tentative="1">
      <w:start w:val="1"/>
      <w:numFmt w:val="lowerLetter"/>
      <w:lvlText w:val="%5."/>
      <w:lvlJc w:val="left"/>
      <w:pPr>
        <w:ind w:left="3528" w:hanging="360"/>
      </w:pPr>
    </w:lvl>
    <w:lvl w:ilvl="5" w:tplc="1009001B" w:tentative="1">
      <w:start w:val="1"/>
      <w:numFmt w:val="lowerRoman"/>
      <w:lvlText w:val="%6."/>
      <w:lvlJc w:val="right"/>
      <w:pPr>
        <w:ind w:left="4248" w:hanging="180"/>
      </w:pPr>
    </w:lvl>
    <w:lvl w:ilvl="6" w:tplc="1009000F" w:tentative="1">
      <w:start w:val="1"/>
      <w:numFmt w:val="decimal"/>
      <w:lvlText w:val="%7."/>
      <w:lvlJc w:val="left"/>
      <w:pPr>
        <w:ind w:left="4968" w:hanging="360"/>
      </w:pPr>
    </w:lvl>
    <w:lvl w:ilvl="7" w:tplc="10090019" w:tentative="1">
      <w:start w:val="1"/>
      <w:numFmt w:val="lowerLetter"/>
      <w:lvlText w:val="%8."/>
      <w:lvlJc w:val="left"/>
      <w:pPr>
        <w:ind w:left="5688" w:hanging="360"/>
      </w:pPr>
    </w:lvl>
    <w:lvl w:ilvl="8" w:tplc="10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3998"/>
    <w:rsid w:val="00001EB6"/>
    <w:rsid w:val="00006B24"/>
    <w:rsid w:val="00020870"/>
    <w:rsid w:val="000241C5"/>
    <w:rsid w:val="0002535F"/>
    <w:rsid w:val="00026ABA"/>
    <w:rsid w:val="00032ACA"/>
    <w:rsid w:val="0003608F"/>
    <w:rsid w:val="00040E8A"/>
    <w:rsid w:val="00062600"/>
    <w:rsid w:val="000710CD"/>
    <w:rsid w:val="000759E4"/>
    <w:rsid w:val="00083D2D"/>
    <w:rsid w:val="000A0140"/>
    <w:rsid w:val="000C569C"/>
    <w:rsid w:val="000D7D8B"/>
    <w:rsid w:val="000F4269"/>
    <w:rsid w:val="000F6172"/>
    <w:rsid w:val="00111C74"/>
    <w:rsid w:val="00111C9B"/>
    <w:rsid w:val="0011377A"/>
    <w:rsid w:val="00126808"/>
    <w:rsid w:val="00146675"/>
    <w:rsid w:val="00152FB3"/>
    <w:rsid w:val="001675F0"/>
    <w:rsid w:val="00195793"/>
    <w:rsid w:val="001A2A2A"/>
    <w:rsid w:val="001A7182"/>
    <w:rsid w:val="001A7796"/>
    <w:rsid w:val="001B2004"/>
    <w:rsid w:val="001B473C"/>
    <w:rsid w:val="001D4E46"/>
    <w:rsid w:val="001E14DA"/>
    <w:rsid w:val="001E3DE4"/>
    <w:rsid w:val="001F394A"/>
    <w:rsid w:val="001F6BB8"/>
    <w:rsid w:val="002024D8"/>
    <w:rsid w:val="0020520F"/>
    <w:rsid w:val="0021386E"/>
    <w:rsid w:val="00216D14"/>
    <w:rsid w:val="00223F41"/>
    <w:rsid w:val="002245A3"/>
    <w:rsid w:val="00225F3B"/>
    <w:rsid w:val="00232F16"/>
    <w:rsid w:val="00242D8A"/>
    <w:rsid w:val="00266636"/>
    <w:rsid w:val="002758F0"/>
    <w:rsid w:val="00281B4A"/>
    <w:rsid w:val="002868E9"/>
    <w:rsid w:val="00287429"/>
    <w:rsid w:val="00290D19"/>
    <w:rsid w:val="002B4464"/>
    <w:rsid w:val="002B7C7B"/>
    <w:rsid w:val="002D0E58"/>
    <w:rsid w:val="002D1C9C"/>
    <w:rsid w:val="002D2658"/>
    <w:rsid w:val="002E487B"/>
    <w:rsid w:val="002E629F"/>
    <w:rsid w:val="002F514B"/>
    <w:rsid w:val="003223DA"/>
    <w:rsid w:val="0033729C"/>
    <w:rsid w:val="0035106D"/>
    <w:rsid w:val="0035254B"/>
    <w:rsid w:val="00361E65"/>
    <w:rsid w:val="00366933"/>
    <w:rsid w:val="00375C5B"/>
    <w:rsid w:val="00375F2E"/>
    <w:rsid w:val="0037659C"/>
    <w:rsid w:val="00380E48"/>
    <w:rsid w:val="003835BC"/>
    <w:rsid w:val="003851FF"/>
    <w:rsid w:val="003864CD"/>
    <w:rsid w:val="003A05B1"/>
    <w:rsid w:val="003C4847"/>
    <w:rsid w:val="003F0F69"/>
    <w:rsid w:val="003F6352"/>
    <w:rsid w:val="004001BB"/>
    <w:rsid w:val="00403316"/>
    <w:rsid w:val="004060C9"/>
    <w:rsid w:val="004148F4"/>
    <w:rsid w:val="00423A41"/>
    <w:rsid w:val="00447348"/>
    <w:rsid w:val="00452D26"/>
    <w:rsid w:val="00456057"/>
    <w:rsid w:val="00456639"/>
    <w:rsid w:val="00456F8D"/>
    <w:rsid w:val="00473CA5"/>
    <w:rsid w:val="0048148B"/>
    <w:rsid w:val="00483347"/>
    <w:rsid w:val="00484BE2"/>
    <w:rsid w:val="00490431"/>
    <w:rsid w:val="00490594"/>
    <w:rsid w:val="004920A1"/>
    <w:rsid w:val="004C72F0"/>
    <w:rsid w:val="004E019E"/>
    <w:rsid w:val="004E020E"/>
    <w:rsid w:val="004F00D9"/>
    <w:rsid w:val="004F2C9C"/>
    <w:rsid w:val="00501216"/>
    <w:rsid w:val="005123BE"/>
    <w:rsid w:val="00515C4B"/>
    <w:rsid w:val="00526234"/>
    <w:rsid w:val="00531D16"/>
    <w:rsid w:val="005346C9"/>
    <w:rsid w:val="00534789"/>
    <w:rsid w:val="005374C2"/>
    <w:rsid w:val="00550F62"/>
    <w:rsid w:val="0056031D"/>
    <w:rsid w:val="00563767"/>
    <w:rsid w:val="00567EF6"/>
    <w:rsid w:val="005C4339"/>
    <w:rsid w:val="005C6508"/>
    <w:rsid w:val="005D008D"/>
    <w:rsid w:val="005D7FE3"/>
    <w:rsid w:val="005E1DEF"/>
    <w:rsid w:val="005F6EC2"/>
    <w:rsid w:val="0060388C"/>
    <w:rsid w:val="00604827"/>
    <w:rsid w:val="00614038"/>
    <w:rsid w:val="00614922"/>
    <w:rsid w:val="00632DC0"/>
    <w:rsid w:val="00632E4E"/>
    <w:rsid w:val="006462FE"/>
    <w:rsid w:val="0064794F"/>
    <w:rsid w:val="00653C4E"/>
    <w:rsid w:val="0065514C"/>
    <w:rsid w:val="00661825"/>
    <w:rsid w:val="00663EE1"/>
    <w:rsid w:val="00673998"/>
    <w:rsid w:val="006837EF"/>
    <w:rsid w:val="006A4289"/>
    <w:rsid w:val="006B3C27"/>
    <w:rsid w:val="006C1F9E"/>
    <w:rsid w:val="006C1FAE"/>
    <w:rsid w:val="006D3094"/>
    <w:rsid w:val="006F2A1B"/>
    <w:rsid w:val="00701A30"/>
    <w:rsid w:val="0071029C"/>
    <w:rsid w:val="00721B4C"/>
    <w:rsid w:val="00734B39"/>
    <w:rsid w:val="00750DAC"/>
    <w:rsid w:val="007567EB"/>
    <w:rsid w:val="00791FB0"/>
    <w:rsid w:val="007B63CC"/>
    <w:rsid w:val="007C1836"/>
    <w:rsid w:val="007D4925"/>
    <w:rsid w:val="007D59D8"/>
    <w:rsid w:val="007E2FE2"/>
    <w:rsid w:val="007F1FBA"/>
    <w:rsid w:val="00800D94"/>
    <w:rsid w:val="0082449D"/>
    <w:rsid w:val="00847262"/>
    <w:rsid w:val="0086051E"/>
    <w:rsid w:val="00867F06"/>
    <w:rsid w:val="00870F0B"/>
    <w:rsid w:val="00871E4D"/>
    <w:rsid w:val="00875A60"/>
    <w:rsid w:val="008767D2"/>
    <w:rsid w:val="0089124D"/>
    <w:rsid w:val="008A1A7F"/>
    <w:rsid w:val="008B6746"/>
    <w:rsid w:val="008C0A45"/>
    <w:rsid w:val="008C0E93"/>
    <w:rsid w:val="008D2E49"/>
    <w:rsid w:val="008D6427"/>
    <w:rsid w:val="008D7C7B"/>
    <w:rsid w:val="00903AC7"/>
    <w:rsid w:val="0091445A"/>
    <w:rsid w:val="00925442"/>
    <w:rsid w:val="00960263"/>
    <w:rsid w:val="00966F15"/>
    <w:rsid w:val="00967CFB"/>
    <w:rsid w:val="00982379"/>
    <w:rsid w:val="009A7BA3"/>
    <w:rsid w:val="009C3F9A"/>
    <w:rsid w:val="009D0A29"/>
    <w:rsid w:val="009F1E57"/>
    <w:rsid w:val="009F482D"/>
    <w:rsid w:val="00A03BE3"/>
    <w:rsid w:val="00A11C73"/>
    <w:rsid w:val="00A12FAB"/>
    <w:rsid w:val="00A1614C"/>
    <w:rsid w:val="00A250B0"/>
    <w:rsid w:val="00A26D15"/>
    <w:rsid w:val="00A31261"/>
    <w:rsid w:val="00A31FEA"/>
    <w:rsid w:val="00A45682"/>
    <w:rsid w:val="00A471B3"/>
    <w:rsid w:val="00A47DF7"/>
    <w:rsid w:val="00A62B86"/>
    <w:rsid w:val="00A63940"/>
    <w:rsid w:val="00A75ECA"/>
    <w:rsid w:val="00A8638F"/>
    <w:rsid w:val="00A92521"/>
    <w:rsid w:val="00A93A8B"/>
    <w:rsid w:val="00A961E1"/>
    <w:rsid w:val="00AB4BEA"/>
    <w:rsid w:val="00AD2426"/>
    <w:rsid w:val="00AD6445"/>
    <w:rsid w:val="00AE14F7"/>
    <w:rsid w:val="00AE28FA"/>
    <w:rsid w:val="00AF296E"/>
    <w:rsid w:val="00B01757"/>
    <w:rsid w:val="00B10FA7"/>
    <w:rsid w:val="00B15F38"/>
    <w:rsid w:val="00B16C06"/>
    <w:rsid w:val="00B25F6A"/>
    <w:rsid w:val="00B32764"/>
    <w:rsid w:val="00B35A8E"/>
    <w:rsid w:val="00B37416"/>
    <w:rsid w:val="00B41B37"/>
    <w:rsid w:val="00B46417"/>
    <w:rsid w:val="00B46830"/>
    <w:rsid w:val="00B4772F"/>
    <w:rsid w:val="00B661F4"/>
    <w:rsid w:val="00B9206B"/>
    <w:rsid w:val="00B92EE9"/>
    <w:rsid w:val="00BA01AA"/>
    <w:rsid w:val="00BA0465"/>
    <w:rsid w:val="00BA3F94"/>
    <w:rsid w:val="00BC7E6A"/>
    <w:rsid w:val="00BE2C64"/>
    <w:rsid w:val="00BE50DC"/>
    <w:rsid w:val="00BF4A1D"/>
    <w:rsid w:val="00C0053E"/>
    <w:rsid w:val="00C11463"/>
    <w:rsid w:val="00C11BFB"/>
    <w:rsid w:val="00C1518D"/>
    <w:rsid w:val="00C21A3E"/>
    <w:rsid w:val="00C33DEA"/>
    <w:rsid w:val="00C54570"/>
    <w:rsid w:val="00C6697B"/>
    <w:rsid w:val="00C81C35"/>
    <w:rsid w:val="00C87CE9"/>
    <w:rsid w:val="00CB5753"/>
    <w:rsid w:val="00CC7B75"/>
    <w:rsid w:val="00CF39D5"/>
    <w:rsid w:val="00CF45C6"/>
    <w:rsid w:val="00CF6A0C"/>
    <w:rsid w:val="00D01337"/>
    <w:rsid w:val="00D10A11"/>
    <w:rsid w:val="00D10AB8"/>
    <w:rsid w:val="00D11F9E"/>
    <w:rsid w:val="00D45297"/>
    <w:rsid w:val="00D529FF"/>
    <w:rsid w:val="00D607EE"/>
    <w:rsid w:val="00D660C0"/>
    <w:rsid w:val="00D843DE"/>
    <w:rsid w:val="00D90DA0"/>
    <w:rsid w:val="00D9571E"/>
    <w:rsid w:val="00DC4AB6"/>
    <w:rsid w:val="00DE7747"/>
    <w:rsid w:val="00DF03C9"/>
    <w:rsid w:val="00E0270E"/>
    <w:rsid w:val="00E1600D"/>
    <w:rsid w:val="00E17030"/>
    <w:rsid w:val="00E17E19"/>
    <w:rsid w:val="00E250F1"/>
    <w:rsid w:val="00E32BE7"/>
    <w:rsid w:val="00E409D2"/>
    <w:rsid w:val="00E41B43"/>
    <w:rsid w:val="00E50670"/>
    <w:rsid w:val="00E625DC"/>
    <w:rsid w:val="00E724D0"/>
    <w:rsid w:val="00E73A0A"/>
    <w:rsid w:val="00E752B0"/>
    <w:rsid w:val="00E77D80"/>
    <w:rsid w:val="00E91A6C"/>
    <w:rsid w:val="00EE03EF"/>
    <w:rsid w:val="00EE7DCC"/>
    <w:rsid w:val="00EF29B1"/>
    <w:rsid w:val="00F009CA"/>
    <w:rsid w:val="00F17A3E"/>
    <w:rsid w:val="00F17EEA"/>
    <w:rsid w:val="00F2499C"/>
    <w:rsid w:val="00F33646"/>
    <w:rsid w:val="00F46582"/>
    <w:rsid w:val="00F47E00"/>
    <w:rsid w:val="00F650F9"/>
    <w:rsid w:val="00F87E62"/>
    <w:rsid w:val="00F92DC5"/>
    <w:rsid w:val="00F95DE0"/>
    <w:rsid w:val="00FA33CC"/>
    <w:rsid w:val="00FA35CB"/>
    <w:rsid w:val="00FB188C"/>
    <w:rsid w:val="00FB3DDB"/>
    <w:rsid w:val="00FB6E94"/>
    <w:rsid w:val="00FC1643"/>
    <w:rsid w:val="00FC6497"/>
    <w:rsid w:val="00FD2C07"/>
    <w:rsid w:val="00FD5321"/>
    <w:rsid w:val="00F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301149"/>
  <w15:docId w15:val="{9D4D3D10-D70D-414A-A8ED-611ACEF9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unhideWhenUsed/>
    <w:qFormat/>
    <w:pPr>
      <w:spacing w:after="0" w:line="264" w:lineRule="auto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ind w:left="288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i/>
      <w:sz w:val="16"/>
    </w:rPr>
  </w:style>
  <w:style w:type="paragraph" w:customStyle="1" w:styleId="JobTitle">
    <w:name w:val="Job Title"/>
    <w:basedOn w:val="Normal"/>
    <w:link w:val="JobTitleChar"/>
    <w:qFormat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DefaultParagraphFont"/>
    <w:link w:val="JobTitle"/>
    <w:rPr>
      <w:b/>
      <w:sz w:val="16"/>
    </w:rPr>
  </w:style>
  <w:style w:type="paragraph" w:customStyle="1" w:styleId="ContactInformation">
    <w:name w:val="Contact Information"/>
    <w:basedOn w:val="Normal"/>
    <w:qFormat/>
    <w:pPr>
      <w:spacing w:after="400"/>
      <w:ind w:left="288"/>
    </w:pPr>
  </w:style>
  <w:style w:type="paragraph" w:customStyle="1" w:styleId="NormalBodyText">
    <w:name w:val="Normal Body Text"/>
    <w:basedOn w:val="Normal"/>
    <w:qFormat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Pr>
      <w:caps/>
      <w:spacing w:val="20"/>
      <w:sz w:val="15"/>
    </w:rPr>
  </w:style>
  <w:style w:type="paragraph" w:customStyle="1" w:styleId="Location">
    <w:name w:val="Location"/>
    <w:basedOn w:val="Normal"/>
    <w:qFormat/>
    <w:pPr>
      <w:ind w:left="288"/>
    </w:pPr>
  </w:style>
  <w:style w:type="paragraph" w:customStyle="1" w:styleId="SpaceAfter">
    <w:name w:val="Space After"/>
    <w:basedOn w:val="Normal"/>
    <w:qFormat/>
    <w:pPr>
      <w:tabs>
        <w:tab w:val="left" w:pos="7560"/>
      </w:tabs>
      <w:spacing w:after="160"/>
      <w:ind w:left="288" w:right="288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qFormat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pPr>
      <w:ind w:left="288"/>
      <w:outlineLvl w:val="2"/>
    </w:pPr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styleId="Hyperlink">
    <w:name w:val="Hyperlink"/>
    <w:basedOn w:val="DefaultParagraphFont"/>
    <w:uiPriority w:val="99"/>
    <w:unhideWhenUsed/>
    <w:rsid w:val="006038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EB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14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oxin.chen@nuport.ai" TargetMode="External"/><Relationship Id="rId13" Type="http://schemas.openxmlformats.org/officeDocument/2006/relationships/hyperlink" Target="http://www.raghavendersahdev.com/" TargetMode="External"/><Relationship Id="rId18" Type="http://schemas.openxmlformats.org/officeDocument/2006/relationships/hyperlink" Target="http://www.raghavendersahdev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cse.yorku.ca/~tsotsos" TargetMode="External"/><Relationship Id="rId17" Type="http://schemas.openxmlformats.org/officeDocument/2006/relationships/hyperlink" Target="http://jtl.lassonde.yorku.ca/wp-content/uploads/2017/05/personfollowingrobotcnn_icvs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se.yorku.ca/~tsotsos" TargetMode="External"/><Relationship Id="rId20" Type="http://schemas.openxmlformats.org/officeDocument/2006/relationships/hyperlink" Target="http://jtl.lassonde.yorku.ca/wp-content/uploads/2017/02/pfr_paper_crv201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ecs.yorku.ca/~papaggel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raghavendersahdev.com/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raghavendersahdev.com/" TargetMode="External"/><Relationship Id="rId19" Type="http://schemas.openxmlformats.org/officeDocument/2006/relationships/hyperlink" Target="http://www.cse.yorku.ca/~tsotso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oxin.chen@outlook.com" TargetMode="External"/><Relationship Id="rId14" Type="http://schemas.openxmlformats.org/officeDocument/2006/relationships/hyperlink" Target="http://www.cse.yorku.ca/~tsotso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aoxinchen.github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em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D9332451B4499AB18F4170E35CE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6F922-66CC-4D28-BAA6-587E989CB46B}"/>
      </w:docPartPr>
      <w:docPartBody>
        <w:p w:rsidR="00297575" w:rsidRDefault="000F3A94">
          <w:pPr>
            <w:pStyle w:val="D5D9332451B4499AB18F4170E35CE732"/>
          </w:pPr>
          <w:r>
            <w:t>[your name]</w:t>
          </w:r>
        </w:p>
      </w:docPartBody>
    </w:docPart>
    <w:docPart>
      <w:docPartPr>
        <w:name w:val="3AA2086AB19445A183320826D2588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369C1-8EE9-411B-9B65-AAC8BAAA4CDD}"/>
      </w:docPartPr>
      <w:docPartBody>
        <w:p w:rsidR="00297575" w:rsidRDefault="000F3A94">
          <w:pPr>
            <w:pStyle w:val="3AA2086AB19445A183320826D2588860"/>
          </w:pPr>
          <w:r>
            <w:t>[Pick the Year]</w:t>
          </w:r>
        </w:p>
      </w:docPartBody>
    </w:docPart>
    <w:docPart>
      <w:docPartPr>
        <w:name w:val="BDDD9F9DCF5E4DF2B8AFD6D22F3A7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21FC7-686A-4DD7-A511-D34620AF109D}"/>
      </w:docPartPr>
      <w:docPartBody>
        <w:p w:rsidR="00297575" w:rsidRDefault="000F3A94">
          <w:pPr>
            <w:pStyle w:val="BDDD9F9DCF5E4DF2B8AFD6D22F3A7088"/>
          </w:pPr>
          <w:r>
            <w:t>[Pick the Year]</w:t>
          </w:r>
        </w:p>
      </w:docPartBody>
    </w:docPart>
    <w:docPart>
      <w:docPartPr>
        <w:name w:val="E0628D4D07824AA2B521944876086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1C789-ACBC-441E-940D-0BE6836F657C}"/>
      </w:docPartPr>
      <w:docPartBody>
        <w:p w:rsidR="00297575" w:rsidRDefault="000F3A94">
          <w:pPr>
            <w:pStyle w:val="E0628D4D07824AA2B52194487608682D"/>
          </w:pPr>
          <w:r>
            <w:t>[Start Date]</w:t>
          </w:r>
        </w:p>
      </w:docPartBody>
    </w:docPart>
    <w:docPart>
      <w:docPartPr>
        <w:name w:val="BAF63D921F2A4EB4B184473875000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46BAB-B11F-4399-A08A-57ADA18FBF95}"/>
      </w:docPartPr>
      <w:docPartBody>
        <w:p w:rsidR="00297575" w:rsidRDefault="000F3A94" w:rsidP="000F3A94">
          <w:pPr>
            <w:pStyle w:val="BAF63D921F2A4EB4B184473875000A30"/>
          </w:pPr>
          <w:r>
            <w:t>[Start Date]</w:t>
          </w:r>
        </w:p>
      </w:docPartBody>
    </w:docPart>
    <w:docPart>
      <w:docPartPr>
        <w:name w:val="3C5890435989484D8A73BBA68B1FD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FFC14-7EDE-4305-B342-FA3F1E77E9A0}"/>
      </w:docPartPr>
      <w:docPartBody>
        <w:p w:rsidR="00297575" w:rsidRDefault="000F3A94" w:rsidP="000F3A94">
          <w:pPr>
            <w:pStyle w:val="3C5890435989484D8A73BBA68B1FD920"/>
          </w:pPr>
          <w:r>
            <w:t>[Start Date]</w:t>
          </w:r>
        </w:p>
      </w:docPartBody>
    </w:docPart>
    <w:docPart>
      <w:docPartPr>
        <w:name w:val="CE0B8083FA694B3092DB2B1926C86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B8D6B-2585-4D3B-9653-BACDE7390FC0}"/>
      </w:docPartPr>
      <w:docPartBody>
        <w:p w:rsidR="00297575" w:rsidRDefault="000F3A94" w:rsidP="000F3A94">
          <w:pPr>
            <w:pStyle w:val="CE0B8083FA694B3092DB2B1926C86A15"/>
          </w:pPr>
          <w:r>
            <w:t>[End Date]</w:t>
          </w:r>
        </w:p>
      </w:docPartBody>
    </w:docPart>
    <w:docPart>
      <w:docPartPr>
        <w:name w:val="682E5E831C674D089B3BE36ECA72B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6A889-8D7A-46BF-A1C5-6B35B8CA8225}"/>
      </w:docPartPr>
      <w:docPartBody>
        <w:p w:rsidR="00297575" w:rsidRDefault="000F3A94" w:rsidP="000F3A94">
          <w:pPr>
            <w:pStyle w:val="682E5E831C674D089B3BE36ECA72B335"/>
          </w:pPr>
          <w:r>
            <w:t>[Start Date]</w:t>
          </w:r>
        </w:p>
      </w:docPartBody>
    </w:docPart>
    <w:docPart>
      <w:docPartPr>
        <w:name w:val="FE822DF56AA948C8BC2B388D40962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8E6DD-423C-422C-B5FD-9A7E2860A1C6}"/>
      </w:docPartPr>
      <w:docPartBody>
        <w:p w:rsidR="00297575" w:rsidRDefault="000F3A94" w:rsidP="000F3A94">
          <w:pPr>
            <w:pStyle w:val="FE822DF56AA948C8BC2B388D40962F0B"/>
          </w:pPr>
          <w:r>
            <w:t>[End Date]</w:t>
          </w:r>
        </w:p>
      </w:docPartBody>
    </w:docPart>
    <w:docPart>
      <w:docPartPr>
        <w:name w:val="BDE0837AA2824993963BADD8E955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32BEE-BDC6-49E8-852F-C78E1353FD59}"/>
      </w:docPartPr>
      <w:docPartBody>
        <w:p w:rsidR="00297575" w:rsidRDefault="000F3A94" w:rsidP="000F3A94">
          <w:pPr>
            <w:pStyle w:val="BDE0837AA2824993963BADD8E95563C0"/>
          </w:pPr>
          <w:r>
            <w:t>[Start Date]</w:t>
          </w:r>
        </w:p>
      </w:docPartBody>
    </w:docPart>
    <w:docPart>
      <w:docPartPr>
        <w:name w:val="633C929E1EED4291B050E77513DC4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8C562-21FE-44A4-8576-02E284AF3A3D}"/>
      </w:docPartPr>
      <w:docPartBody>
        <w:p w:rsidR="00297575" w:rsidRDefault="000F3A94" w:rsidP="000F3A94">
          <w:pPr>
            <w:pStyle w:val="633C929E1EED4291B050E77513DC439B"/>
          </w:pPr>
          <w:r>
            <w:t>[End Date]</w:t>
          </w:r>
        </w:p>
      </w:docPartBody>
    </w:docPart>
    <w:docPart>
      <w:docPartPr>
        <w:name w:val="DB5EF32BB8334CE39C56009C75A9D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4E7E-F2EB-4F9A-9E2E-A4E858B8135F}"/>
      </w:docPartPr>
      <w:docPartBody>
        <w:p w:rsidR="006F4449" w:rsidRDefault="00297575" w:rsidP="00297575">
          <w:pPr>
            <w:pStyle w:val="DB5EF32BB8334CE39C56009C75A9D48E"/>
          </w:pPr>
          <w:r>
            <w:t>[Start Date]</w:t>
          </w:r>
        </w:p>
      </w:docPartBody>
    </w:docPart>
    <w:docPart>
      <w:docPartPr>
        <w:name w:val="D5FAB608B68844E19DA8CCFECEB4F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5132D-A4B2-4A07-B611-40FCAAA1AD5E}"/>
      </w:docPartPr>
      <w:docPartBody>
        <w:p w:rsidR="006F4449" w:rsidRDefault="00297575" w:rsidP="00297575">
          <w:pPr>
            <w:pStyle w:val="D5FAB608B68844E19DA8CCFECEB4FC86"/>
          </w:pPr>
          <w:r>
            <w:t>[End Date]</w:t>
          </w:r>
        </w:p>
      </w:docPartBody>
    </w:docPart>
    <w:docPart>
      <w:docPartPr>
        <w:name w:val="1804CCE9C80F4F5EBF7D9F2917270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D600-C266-461E-9FF8-E2AB1D172BC1}"/>
      </w:docPartPr>
      <w:docPartBody>
        <w:p w:rsidR="00747254" w:rsidRDefault="00377D5C" w:rsidP="00377D5C">
          <w:pPr>
            <w:pStyle w:val="1804CCE9C80F4F5EBF7D9F2917270DFD"/>
          </w:pPr>
          <w:r>
            <w:t>[Start Date]</w:t>
          </w:r>
        </w:p>
      </w:docPartBody>
    </w:docPart>
    <w:docPart>
      <w:docPartPr>
        <w:name w:val="134D7417C7254F9FB091978920A45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3203-5E1F-4544-AC84-DDA08423A145}"/>
      </w:docPartPr>
      <w:docPartBody>
        <w:p w:rsidR="00D454FD" w:rsidRDefault="00947503" w:rsidP="00947503">
          <w:pPr>
            <w:pStyle w:val="134D7417C7254F9FB091978920A454D3"/>
          </w:pPr>
          <w:r>
            <w:t>[Pick the Year</w:t>
          </w:r>
        </w:p>
      </w:docPartBody>
    </w:docPart>
    <w:docPart>
      <w:docPartPr>
        <w:name w:val="EA80373680D04F07BFBD3FFE57926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0CA29-ADB1-4E8B-BFDA-36C8E6250CCF}"/>
      </w:docPartPr>
      <w:docPartBody>
        <w:p w:rsidR="00D454FD" w:rsidRDefault="00947503" w:rsidP="00947503">
          <w:pPr>
            <w:pStyle w:val="EA80373680D04F07BFBD3FFE57926FAE"/>
          </w:pPr>
          <w:r>
            <w:t>[Pick the Year</w:t>
          </w:r>
        </w:p>
      </w:docPartBody>
    </w:docPart>
    <w:docPart>
      <w:docPartPr>
        <w:name w:val="5760DF872A234AA69D031F9AC715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DF59C-3576-48D1-8848-5011F4243F3C}"/>
      </w:docPartPr>
      <w:docPartBody>
        <w:p w:rsidR="00D454FD" w:rsidRDefault="00947503" w:rsidP="00947503">
          <w:pPr>
            <w:pStyle w:val="5760DF872A234AA69D031F9AC71555E4"/>
          </w:pPr>
          <w:r>
            <w:t>[Pick the Year]</w:t>
          </w:r>
        </w:p>
      </w:docPartBody>
    </w:docPart>
    <w:docPart>
      <w:docPartPr>
        <w:name w:val="D5FB1EDAED2047938207342B62822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5B17B-4648-4E3F-AF61-BA9F1C6D1A28}"/>
      </w:docPartPr>
      <w:docPartBody>
        <w:p w:rsidR="00D454FD" w:rsidRDefault="00947503" w:rsidP="00947503">
          <w:pPr>
            <w:pStyle w:val="D5FB1EDAED2047938207342B6282227A"/>
          </w:pPr>
          <w:r>
            <w:t>[Pick the Year</w:t>
          </w:r>
        </w:p>
      </w:docPartBody>
    </w:docPart>
    <w:docPart>
      <w:docPartPr>
        <w:name w:val="583CD8C48D1E4F06A67D8FA3A9F04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CB4AC-E980-4749-AAAB-A413505D8CFB}"/>
      </w:docPartPr>
      <w:docPartBody>
        <w:p w:rsidR="00D454FD" w:rsidRDefault="00947503" w:rsidP="00947503">
          <w:pPr>
            <w:pStyle w:val="583CD8C48D1E4F06A67D8FA3A9F04D69"/>
          </w:pPr>
          <w:r>
            <w:t>[Pick the Year</w:t>
          </w:r>
        </w:p>
      </w:docPartBody>
    </w:docPart>
    <w:docPart>
      <w:docPartPr>
        <w:name w:val="303B9DA088094141A641EAF8781C9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1DA7C-3B53-4687-9064-2CD923B5BBC7}"/>
      </w:docPartPr>
      <w:docPartBody>
        <w:p w:rsidR="00F67FCA" w:rsidRDefault="00EB568F" w:rsidP="00EB568F">
          <w:pPr>
            <w:pStyle w:val="303B9DA088094141A641EAF8781C909A"/>
          </w:pPr>
          <w:r>
            <w:t>[Pick the Year</w:t>
          </w:r>
        </w:p>
      </w:docPartBody>
    </w:docPart>
    <w:docPart>
      <w:docPartPr>
        <w:name w:val="22A3710ECE774149B41216525D9E4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97CCC-FB48-4C44-8BDB-C1E83F537840}"/>
      </w:docPartPr>
      <w:docPartBody>
        <w:p w:rsidR="00F67FCA" w:rsidRDefault="00EB568F" w:rsidP="00EB568F">
          <w:pPr>
            <w:pStyle w:val="22A3710ECE774149B41216525D9E4415"/>
          </w:pPr>
          <w:r>
            <w:t>[Pick the Year</w:t>
          </w:r>
        </w:p>
      </w:docPartBody>
    </w:docPart>
    <w:docPart>
      <w:docPartPr>
        <w:name w:val="9B756AF03D024304AA35D584E3523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CB9C9-5B88-48C5-B50B-C017AEDCB057}"/>
      </w:docPartPr>
      <w:docPartBody>
        <w:p w:rsidR="00F67FCA" w:rsidRDefault="00EB568F" w:rsidP="00EB568F">
          <w:pPr>
            <w:pStyle w:val="9B756AF03D024304AA35D584E3523DE9"/>
          </w:pPr>
          <w:r>
            <w:t>[Pick the Year</w:t>
          </w:r>
        </w:p>
      </w:docPartBody>
    </w:docPart>
    <w:docPart>
      <w:docPartPr>
        <w:name w:val="3098915732744BFDB9120496968BB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A0E59-2307-4DE1-A1CC-9FFA0190DF25}"/>
      </w:docPartPr>
      <w:docPartBody>
        <w:p w:rsidR="00F67FCA" w:rsidRDefault="00EB568F" w:rsidP="00EB568F">
          <w:pPr>
            <w:pStyle w:val="3098915732744BFDB9120496968BB8E5"/>
          </w:pPr>
          <w:r>
            <w:t>[Pick the Year</w:t>
          </w:r>
        </w:p>
      </w:docPartBody>
    </w:docPart>
    <w:docPart>
      <w:docPartPr>
        <w:name w:val="D56893A0A9BB482C85C4DF7F005DC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AAC2A-8766-42FB-90EC-5D99D45B7F1B}"/>
      </w:docPartPr>
      <w:docPartBody>
        <w:p w:rsidR="00F67FCA" w:rsidRDefault="00EB568F" w:rsidP="00EB568F">
          <w:pPr>
            <w:pStyle w:val="D56893A0A9BB482C85C4DF7F005DC3DF"/>
          </w:pPr>
          <w:r>
            <w:t>[Pick the Year]</w:t>
          </w:r>
        </w:p>
      </w:docPartBody>
    </w:docPart>
    <w:docPart>
      <w:docPartPr>
        <w:name w:val="2CDA5786F4A647E88B8A07675475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452F9-EAD0-4802-B279-462506318C46}"/>
      </w:docPartPr>
      <w:docPartBody>
        <w:p w:rsidR="009F1C7F" w:rsidRDefault="006A002A" w:rsidP="006A002A">
          <w:pPr>
            <w:pStyle w:val="2CDA5786F4A647E88B8A07675475EAFE"/>
          </w:pPr>
          <w: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94"/>
    <w:rsid w:val="000F3A94"/>
    <w:rsid w:val="0029214B"/>
    <w:rsid w:val="00297575"/>
    <w:rsid w:val="00377D5C"/>
    <w:rsid w:val="003E669E"/>
    <w:rsid w:val="006775F8"/>
    <w:rsid w:val="006A002A"/>
    <w:rsid w:val="006F4449"/>
    <w:rsid w:val="00747254"/>
    <w:rsid w:val="00763914"/>
    <w:rsid w:val="00903E8D"/>
    <w:rsid w:val="00947503"/>
    <w:rsid w:val="009F1C7F"/>
    <w:rsid w:val="00AB01FF"/>
    <w:rsid w:val="00C316E2"/>
    <w:rsid w:val="00CE6EEB"/>
    <w:rsid w:val="00D454FD"/>
    <w:rsid w:val="00D53676"/>
    <w:rsid w:val="00DC4DBE"/>
    <w:rsid w:val="00E00A1D"/>
    <w:rsid w:val="00EB568F"/>
    <w:rsid w:val="00EE2B25"/>
    <w:rsid w:val="00F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9332451B4499AB18F4170E35CE732">
    <w:name w:val="D5D9332451B4499AB18F4170E35CE732"/>
  </w:style>
  <w:style w:type="paragraph" w:customStyle="1" w:styleId="3AA2086AB19445A183320826D2588860">
    <w:name w:val="3AA2086AB19445A183320826D2588860"/>
  </w:style>
  <w:style w:type="paragraph" w:customStyle="1" w:styleId="BDDD9F9DCF5E4DF2B8AFD6D22F3A7088">
    <w:name w:val="BDDD9F9DCF5E4DF2B8AFD6D22F3A7088"/>
  </w:style>
  <w:style w:type="paragraph" w:customStyle="1" w:styleId="E0628D4D07824AA2B52194487608682D">
    <w:name w:val="E0628D4D07824AA2B52194487608682D"/>
  </w:style>
  <w:style w:type="paragraph" w:customStyle="1" w:styleId="BAF63D921F2A4EB4B184473875000A30">
    <w:name w:val="BAF63D921F2A4EB4B184473875000A30"/>
    <w:rsid w:val="000F3A94"/>
  </w:style>
  <w:style w:type="paragraph" w:customStyle="1" w:styleId="3C5890435989484D8A73BBA68B1FD920">
    <w:name w:val="3C5890435989484D8A73BBA68B1FD920"/>
    <w:rsid w:val="000F3A94"/>
  </w:style>
  <w:style w:type="paragraph" w:customStyle="1" w:styleId="CE0B8083FA694B3092DB2B1926C86A15">
    <w:name w:val="CE0B8083FA694B3092DB2B1926C86A15"/>
    <w:rsid w:val="000F3A94"/>
  </w:style>
  <w:style w:type="paragraph" w:customStyle="1" w:styleId="682E5E831C674D089B3BE36ECA72B335">
    <w:name w:val="682E5E831C674D089B3BE36ECA72B335"/>
    <w:rsid w:val="000F3A94"/>
  </w:style>
  <w:style w:type="paragraph" w:customStyle="1" w:styleId="FE822DF56AA948C8BC2B388D40962F0B">
    <w:name w:val="FE822DF56AA948C8BC2B388D40962F0B"/>
    <w:rsid w:val="000F3A94"/>
  </w:style>
  <w:style w:type="paragraph" w:customStyle="1" w:styleId="BDE0837AA2824993963BADD8E95563C0">
    <w:name w:val="BDE0837AA2824993963BADD8E95563C0"/>
    <w:rsid w:val="000F3A94"/>
  </w:style>
  <w:style w:type="paragraph" w:customStyle="1" w:styleId="633C929E1EED4291B050E77513DC439B">
    <w:name w:val="633C929E1EED4291B050E77513DC439B"/>
    <w:rsid w:val="000F3A94"/>
  </w:style>
  <w:style w:type="paragraph" w:customStyle="1" w:styleId="DB5EF32BB8334CE39C56009C75A9D48E">
    <w:name w:val="DB5EF32BB8334CE39C56009C75A9D48E"/>
    <w:rsid w:val="00297575"/>
  </w:style>
  <w:style w:type="paragraph" w:customStyle="1" w:styleId="D5FAB608B68844E19DA8CCFECEB4FC86">
    <w:name w:val="D5FAB608B68844E19DA8CCFECEB4FC86"/>
    <w:rsid w:val="00297575"/>
  </w:style>
  <w:style w:type="paragraph" w:customStyle="1" w:styleId="1804CCE9C80F4F5EBF7D9F2917270DFD">
    <w:name w:val="1804CCE9C80F4F5EBF7D9F2917270DFD"/>
    <w:rsid w:val="00377D5C"/>
  </w:style>
  <w:style w:type="paragraph" w:customStyle="1" w:styleId="134D7417C7254F9FB091978920A454D3">
    <w:name w:val="134D7417C7254F9FB091978920A454D3"/>
    <w:rsid w:val="00947503"/>
  </w:style>
  <w:style w:type="paragraph" w:customStyle="1" w:styleId="EA80373680D04F07BFBD3FFE57926FAE">
    <w:name w:val="EA80373680D04F07BFBD3FFE57926FAE"/>
    <w:rsid w:val="00947503"/>
  </w:style>
  <w:style w:type="paragraph" w:customStyle="1" w:styleId="5760DF872A234AA69D031F9AC71555E4">
    <w:name w:val="5760DF872A234AA69D031F9AC71555E4"/>
    <w:rsid w:val="00947503"/>
  </w:style>
  <w:style w:type="paragraph" w:customStyle="1" w:styleId="D5FB1EDAED2047938207342B6282227A">
    <w:name w:val="D5FB1EDAED2047938207342B6282227A"/>
    <w:rsid w:val="00947503"/>
  </w:style>
  <w:style w:type="paragraph" w:customStyle="1" w:styleId="583CD8C48D1E4F06A67D8FA3A9F04D69">
    <w:name w:val="583CD8C48D1E4F06A67D8FA3A9F04D69"/>
    <w:rsid w:val="00947503"/>
  </w:style>
  <w:style w:type="paragraph" w:customStyle="1" w:styleId="303B9DA088094141A641EAF8781C909A">
    <w:name w:val="303B9DA088094141A641EAF8781C909A"/>
    <w:rsid w:val="00EB568F"/>
  </w:style>
  <w:style w:type="paragraph" w:customStyle="1" w:styleId="22A3710ECE774149B41216525D9E4415">
    <w:name w:val="22A3710ECE774149B41216525D9E4415"/>
    <w:rsid w:val="00EB568F"/>
  </w:style>
  <w:style w:type="paragraph" w:customStyle="1" w:styleId="9B756AF03D024304AA35D584E3523DE9">
    <w:name w:val="9B756AF03D024304AA35D584E3523DE9"/>
    <w:rsid w:val="00EB568F"/>
  </w:style>
  <w:style w:type="paragraph" w:customStyle="1" w:styleId="3098915732744BFDB9120496968BB8E5">
    <w:name w:val="3098915732744BFDB9120496968BB8E5"/>
    <w:rsid w:val="00EB568F"/>
  </w:style>
  <w:style w:type="paragraph" w:customStyle="1" w:styleId="D56893A0A9BB482C85C4DF7F005DC3DF">
    <w:name w:val="D56893A0A9BB482C85C4DF7F005DC3DF"/>
    <w:rsid w:val="00EB568F"/>
  </w:style>
  <w:style w:type="paragraph" w:customStyle="1" w:styleId="2CDA5786F4A647E88B8A07675475EAFE">
    <w:name w:val="2CDA5786F4A647E88B8A07675475EAFE"/>
    <w:rsid w:val="006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63508A1-ED12-4352-BFE5-9256697DF1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vitae.dotx</Template>
  <TotalTime>439</TotalTime>
  <Pages>3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Bao Xin Chen</dc:creator>
  <cp:keywords/>
  <cp:lastModifiedBy>Bao Xin Chen</cp:lastModifiedBy>
  <cp:revision>291</cp:revision>
  <cp:lastPrinted>2020-05-14T09:32:00Z</cp:lastPrinted>
  <dcterms:created xsi:type="dcterms:W3CDTF">2018-05-23T02:48:00Z</dcterms:created>
  <dcterms:modified xsi:type="dcterms:W3CDTF">2021-01-16T11:04:00Z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